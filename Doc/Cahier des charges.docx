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551" w:rsidRPr="00EC1C64" w:rsidRDefault="00801A1C">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3C4873" w:rsidRPr="00EC1C64">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19085CA4" wp14:editId="70D6AEA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3C4873" w:rsidRPr="00EC1C64">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76F65963" wp14:editId="63D01164">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801A1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801A1C">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801A1C">
                                <w:sdt>
                                  <w:sdtPr>
                                    <w:alias w:val="Résumé"/>
                                    <w:id w:val="83737011"/>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832551" w:rsidRDefault="005905C1">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592AE14178424B66B793D6DD0616B7E0"/>
                              </w:placeholder>
                              <w:dataBinding w:prefixMappings="xmlns:ns0='http://schemas.openxmlformats.org/package/2006/metadata/core-properties' xmlns:ns1='http://purl.org/dc/elements/1.1/'" w:xpath="/ns0:coreProperties[1]/ns1:title[1]" w:storeItemID="{6C3C8BC8-F283-45AE-878A-BAB7291924A1}"/>
                              <w:text/>
                            </w:sdtPr>
                            <w:sdtEndPr/>
                            <w:sdtContent>
                              <w:r w:rsidR="001C3E28">
                                <w:rPr>
                                  <w:rFonts w:asciiTheme="majorHAnsi" w:eastAsiaTheme="majorEastAsia" w:hAnsiTheme="majorHAnsi" w:cstheme="majorBidi"/>
                                  <w:smallCaps/>
                                  <w:color w:val="244583" w:themeColor="accent2" w:themeShade="80"/>
                                  <w:spacing w:val="20"/>
                                  <w:sz w:val="56"/>
                                  <w:szCs w:val="56"/>
                                </w:rPr>
                                <w:t>Projet CODE-A</w:t>
                              </w:r>
                            </w:sdtContent>
                          </w:sdt>
                        </w:p>
                        <w:p w:rsidR="00832551" w:rsidRDefault="005905C1">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EndPr/>
                            <w:sdtContent>
                              <w:r w:rsidR="001C3E28">
                                <w:rPr>
                                  <w:i/>
                                  <w:iCs/>
                                  <w:color w:val="244583" w:themeColor="accent2" w:themeShade="80"/>
                                  <w:sz w:val="28"/>
                                  <w:szCs w:val="28"/>
                                </w:rPr>
                                <w:t>Cahier des charges</w:t>
                              </w:r>
                            </w:sdtContent>
                          </w:sdt>
                        </w:p>
                        <w:p w:rsidR="00832551" w:rsidRDefault="00832551">
                          <w:pPr>
                            <w:rPr>
                              <w:i/>
                              <w:iCs/>
                              <w:color w:val="244583" w:themeColor="accent2" w:themeShade="80"/>
                              <w:sz w:val="28"/>
                              <w:szCs w:val="28"/>
                            </w:rPr>
                          </w:pPr>
                        </w:p>
                        <w:p w:rsidR="00832551" w:rsidRDefault="005905C1">
                          <w:sdt>
                            <w:sdtPr>
                              <w:alias w:val="Résumé"/>
                              <w:id w:val="83737011"/>
                              <w:dataBinding w:prefixMappings="xmlns:ns0='http://schemas.microsoft.com/office/2006/coverPageProps'" w:xpath="/ns0:CoverPageProperties[1]/ns0:Abstract[1]" w:storeItemID="{55AF091B-3C7A-41E3-B477-F2FDAA23CFDA}"/>
                              <w:text/>
                            </w:sdtPr>
                            <w:sdtEndPr/>
                            <w:sdtContent>
                              <w:r w:rsidR="001C3E28">
                                <w:t xml:space="preserve">Ce document a pour but de présenter et définir les besoins et les solutions du projet CODE-A. </w:t>
                              </w:r>
                            </w:sdtContent>
                          </w:sdt>
                        </w:p>
                      </w:txbxContent>
                    </v:textbox>
                    <w10:wrap anchorx="margin" anchory="page"/>
                  </v:rect>
                </w:pict>
              </mc:Fallback>
            </mc:AlternateContent>
          </w:r>
          <w:r w:rsidR="003C4873" w:rsidRPr="00EC1C64">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40380EDB" wp14:editId="419EC61E">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2551" w:rsidRDefault="00801A1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801A1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832551" w:rsidRDefault="005905C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1C3E28">
                                <w:rPr>
                                  <w:color w:val="E65B01" w:themeColor="accent1" w:themeShade="BF"/>
                                  <w:sz w:val="24"/>
                                  <w:szCs w:val="24"/>
                                </w:rPr>
                                <w:t>Abdous_t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rousse_t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ledrap_b</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leurqu</w:t>
                              </w:r>
                            </w:sdtContent>
                          </w:sdt>
                          <w:r w:rsidR="001C3E28">
                            <w:rPr>
                              <w:color w:val="E65B01" w:themeColor="accent1" w:themeShade="BF"/>
                              <w:sz w:val="24"/>
                              <w:szCs w:val="24"/>
                            </w:rPr>
                            <w:t>_m</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berger_t</w:t>
                          </w:r>
                          <w:proofErr w:type="spellEnd"/>
                          <w:r w:rsidR="001C3E28">
                            <w:rPr>
                              <w:color w:val="E65B01" w:themeColor="accent1" w:themeShade="BF"/>
                              <w:sz w:val="24"/>
                              <w:szCs w:val="24"/>
                            </w:rPr>
                            <w:t xml:space="preserve">, </w:t>
                          </w:r>
                          <w:proofErr w:type="spellStart"/>
                          <w:r w:rsidR="001C3E28">
                            <w:rPr>
                              <w:color w:val="E65B01" w:themeColor="accent1" w:themeShade="BF"/>
                              <w:sz w:val="24"/>
                              <w:szCs w:val="24"/>
                            </w:rPr>
                            <w:t>brunva_e</w:t>
                          </w:r>
                          <w:proofErr w:type="spellEnd"/>
                        </w:p>
                        <w:p w:rsidR="00832551" w:rsidRDefault="005905C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rPr>
                                  <w:color w:val="E65B01" w:themeColor="accent1" w:themeShade="BF"/>
                                  <w:sz w:val="24"/>
                                  <w:szCs w:val="24"/>
                                </w:rPr>
                                <w:t>29/09/2012</w:t>
                              </w:r>
                            </w:sdtContent>
                          </w:sdt>
                        </w:p>
                      </w:txbxContent>
                    </v:textbox>
                    <w10:wrap anchorx="margin" anchory="margin"/>
                  </v:rect>
                </w:pict>
              </mc:Fallback>
            </mc:AlternateContent>
          </w:r>
          <w:r w:rsidR="003C4873" w:rsidRPr="00EC1C64">
            <w:rPr>
              <w:i/>
              <w:iCs/>
              <w:smallCaps/>
              <w:color w:val="575F6D" w:themeColor="text2"/>
              <w:spacing w:val="5"/>
              <w:sz w:val="24"/>
              <w:szCs w:val="24"/>
            </w:rPr>
            <w:br w:type="page"/>
          </w:r>
        </w:sdtContent>
      </w:sdt>
    </w:p>
    <w:p w:rsidR="00832551" w:rsidRPr="00EC1C64" w:rsidRDefault="00801A1C">
      <w:pPr>
        <w:pStyle w:val="Titre"/>
        <w:rPr>
          <w:szCs w:val="52"/>
        </w:rPr>
      </w:pPr>
      <w:sdt>
        <w:sdtPr>
          <w:rPr>
            <w:rFonts w:asciiTheme="minorHAnsi" w:eastAsiaTheme="minorEastAsia" w:hAnsiTheme="minorHAnsi"/>
            <w:smallCaps w:val="0"/>
            <w:spacing w:val="0"/>
          </w:rPr>
          <w:id w:val="221498486"/>
          <w:placeholder>
            <w:docPart w:val="368EEFBCD1F4441C8281C3DF7B89B6A7"/>
          </w:placeholder>
          <w:dataBinding w:prefixMappings="xmlns:ns0='http://purl.org/dc/elements/1.1/' xmlns:ns1='http://schemas.openxmlformats.org/package/2006/metadata/core-properties' " w:xpath="/ns1:coreProperties[1]/ns0:title[1]" w:storeItemID="{6C3C8BC8-F283-45AE-878A-BAB7291924A1}"/>
          <w:text/>
        </w:sdtPr>
        <w:sdtEndPr/>
        <w:sdtContent>
          <w:r w:rsidR="001C3E28" w:rsidRPr="00EC1C64">
            <w:rPr>
              <w:rFonts w:asciiTheme="minorHAnsi" w:eastAsiaTheme="minorEastAsia" w:hAnsiTheme="minorHAnsi"/>
              <w:smallCaps w:val="0"/>
              <w:spacing w:val="0"/>
            </w:rPr>
            <w:t>Projet CODE-A</w:t>
          </w:r>
        </w:sdtContent>
      </w:sdt>
      <w:r w:rsidR="003C4873" w:rsidRPr="00EC1C64">
        <w:rPr>
          <w:noProof/>
          <w:szCs w:val="52"/>
        </w:rPr>
        <mc:AlternateContent>
          <mc:Choice Requires="wpg">
            <w:drawing>
              <wp:anchor distT="0" distB="0" distL="114300" distR="114300" simplePos="0" relativeHeight="251646976" behindDoc="0" locked="0" layoutInCell="1" allowOverlap="1" wp14:anchorId="03234F95" wp14:editId="7CB0C31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8000" behindDoc="0" locked="0" layoutInCell="1" allowOverlap="1" wp14:anchorId="24386F5F" wp14:editId="2415543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49024" behindDoc="0" locked="0" layoutInCell="1" allowOverlap="1" wp14:anchorId="614CD7D6" wp14:editId="5C01115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0048" behindDoc="0" locked="0" layoutInCell="1" allowOverlap="1" wp14:anchorId="3004412E" wp14:editId="2E45491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1072" behindDoc="0" locked="0" layoutInCell="1" allowOverlap="1" wp14:anchorId="3312E1B6" wp14:editId="7669C67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2096" behindDoc="0" locked="0" layoutInCell="1" allowOverlap="1" wp14:anchorId="52F01B79" wp14:editId="605AD3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3120" behindDoc="0" locked="0" layoutInCell="1" allowOverlap="1" wp14:anchorId="175EF78F" wp14:editId="314BE30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4144" behindDoc="0" locked="0" layoutInCell="1" allowOverlap="1" wp14:anchorId="475107E4" wp14:editId="0AA87DD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5168" behindDoc="0" locked="0" layoutInCell="1" allowOverlap="1" wp14:anchorId="7CF04392" wp14:editId="285D27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6192" behindDoc="0" locked="0" layoutInCell="1" allowOverlap="1" wp14:anchorId="18B411C2" wp14:editId="4F1A0C5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7216" behindDoc="0" locked="0" layoutInCell="1" allowOverlap="1" wp14:anchorId="3558C079" wp14:editId="28DCAB6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8240" behindDoc="0" locked="0" layoutInCell="1" allowOverlap="1" wp14:anchorId="34A7CF1B" wp14:editId="24C105F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59264" behindDoc="0" locked="0" layoutInCell="1" allowOverlap="1" wp14:anchorId="1C0FAA2E" wp14:editId="2000767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0288" behindDoc="0" locked="0" layoutInCell="1" allowOverlap="1" wp14:anchorId="4CCC645A" wp14:editId="5832BD5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1312" behindDoc="0" locked="0" layoutInCell="1" allowOverlap="1" wp14:anchorId="2D969AFB" wp14:editId="05C46A0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2336" behindDoc="0" locked="0" layoutInCell="1" allowOverlap="1" wp14:anchorId="5B233B2B" wp14:editId="71A1D12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3360" behindDoc="0" locked="0" layoutInCell="1" allowOverlap="1" wp14:anchorId="67E20B5A" wp14:editId="65DA667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4384" behindDoc="0" locked="0" layoutInCell="1" allowOverlap="1" wp14:anchorId="0699DD38" wp14:editId="57C855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5408" behindDoc="0" locked="0" layoutInCell="1" allowOverlap="1" wp14:anchorId="3B8DBD1A" wp14:editId="479C63F0">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6432" behindDoc="0" locked="0" layoutInCell="1" allowOverlap="1" wp14:anchorId="55B2D1B1" wp14:editId="48235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3C4873" w:rsidRPr="00EC1C64">
        <w:rPr>
          <w:noProof/>
          <w:szCs w:val="52"/>
        </w:rPr>
        <mc:AlternateContent>
          <mc:Choice Requires="wpg">
            <w:drawing>
              <wp:anchor distT="0" distB="0" distL="114300" distR="114300" simplePos="0" relativeHeight="251667456" behindDoc="0" locked="0" layoutInCell="1" allowOverlap="1" wp14:anchorId="0E952145" wp14:editId="0A2A05E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32551" w:rsidRPr="00EC1C64" w:rsidRDefault="00801A1C">
      <w:pPr>
        <w:pStyle w:val="Sous-titre"/>
      </w:pPr>
      <w:sdt>
        <w:sdtPr>
          <w:id w:val="221498499"/>
          <w:dataBinding w:prefixMappings="xmlns:ns0='http://purl.org/dc/elements/1.1/' xmlns:ns1='http://schemas.openxmlformats.org/package/2006/metadata/core-properties' " w:xpath="/ns1:coreProperties[1]/ns0:subject[1]" w:storeItemID="{6C3C8BC8-F283-45AE-878A-BAB7291924A1}"/>
          <w:text/>
        </w:sdtPr>
        <w:sdtEndPr/>
        <w:sdtContent>
          <w:r w:rsidR="001C3E28" w:rsidRPr="00EC1C64">
            <w:t>Cahier des charges</w:t>
          </w:r>
        </w:sdtContent>
      </w:sdt>
      <w:r w:rsidR="003C4873" w:rsidRPr="00EC1C64">
        <w:t xml:space="preserve"> </w:t>
      </w:r>
    </w:p>
    <w:sdt>
      <w:sdtPr>
        <w:rPr>
          <w:rFonts w:asciiTheme="minorHAnsi" w:eastAsiaTheme="minorHAnsi" w:hAnsiTheme="minorHAnsi" w:cstheme="minorBidi"/>
          <w:b w:val="0"/>
          <w:bCs w:val="0"/>
          <w:color w:val="414751" w:themeColor="text2" w:themeShade="BF"/>
          <w:sz w:val="20"/>
          <w:szCs w:val="20"/>
        </w:rPr>
        <w:id w:val="-13460398"/>
        <w:docPartObj>
          <w:docPartGallery w:val="Table of Contents"/>
          <w:docPartUnique/>
        </w:docPartObj>
      </w:sdtPr>
      <w:sdtEndPr/>
      <w:sdtContent>
        <w:p w:rsidR="001F1ED6" w:rsidRDefault="001F1ED6" w:rsidP="001F1ED6">
          <w:pPr>
            <w:pStyle w:val="En-ttedetabledesmatires"/>
          </w:pPr>
          <w:r>
            <w:t>Contenu</w:t>
          </w:r>
        </w:p>
        <w:p w:rsidR="007C1431" w:rsidRDefault="001F1ED6">
          <w:pPr>
            <w:pStyle w:val="TM1"/>
            <w:tabs>
              <w:tab w:val="left" w:pos="400"/>
              <w:tab w:val="right" w:leader="dot" w:pos="8395"/>
            </w:tabs>
            <w:rPr>
              <w:rFonts w:eastAsiaTheme="minorEastAsia"/>
              <w:noProof/>
              <w:color w:val="auto"/>
              <w:sz w:val="22"/>
              <w:szCs w:val="22"/>
            </w:rPr>
          </w:pPr>
          <w:r>
            <w:fldChar w:fldCharType="begin"/>
          </w:r>
          <w:r>
            <w:instrText xml:space="preserve"> TOC \o "1-3" \h \z \u </w:instrText>
          </w:r>
          <w:r>
            <w:fldChar w:fldCharType="separate"/>
          </w:r>
          <w:hyperlink w:anchor="_Toc336780979" w:history="1">
            <w:r w:rsidR="007C1431" w:rsidRPr="003817D1">
              <w:rPr>
                <w:rStyle w:val="Lienhypertexte"/>
                <w:noProof/>
              </w:rPr>
              <w:t>I)</w:t>
            </w:r>
            <w:r w:rsidR="007C1431">
              <w:rPr>
                <w:rFonts w:eastAsiaTheme="minorEastAsia"/>
                <w:noProof/>
                <w:color w:val="auto"/>
                <w:sz w:val="22"/>
                <w:szCs w:val="22"/>
              </w:rPr>
              <w:tab/>
            </w:r>
            <w:r w:rsidR="007C1431" w:rsidRPr="003817D1">
              <w:rPr>
                <w:rStyle w:val="Lienhypertexte"/>
                <w:noProof/>
              </w:rPr>
              <w:t>Présentation du projet</w:t>
            </w:r>
            <w:r w:rsidR="007C1431">
              <w:rPr>
                <w:noProof/>
                <w:webHidden/>
              </w:rPr>
              <w:tab/>
            </w:r>
            <w:r w:rsidR="007C1431">
              <w:rPr>
                <w:noProof/>
                <w:webHidden/>
              </w:rPr>
              <w:fldChar w:fldCharType="begin"/>
            </w:r>
            <w:r w:rsidR="007C1431">
              <w:rPr>
                <w:noProof/>
                <w:webHidden/>
              </w:rPr>
              <w:instrText xml:space="preserve"> PAGEREF _Toc336780979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1"/>
            <w:tabs>
              <w:tab w:val="right" w:leader="dot" w:pos="8395"/>
            </w:tabs>
            <w:rPr>
              <w:rFonts w:eastAsiaTheme="minorEastAsia"/>
              <w:noProof/>
              <w:color w:val="auto"/>
              <w:sz w:val="22"/>
              <w:szCs w:val="22"/>
            </w:rPr>
          </w:pPr>
          <w:hyperlink w:anchor="_Toc336780980" w:history="1">
            <w:r w:rsidR="007C1431" w:rsidRPr="003817D1">
              <w:rPr>
                <w:rStyle w:val="Lienhypertexte"/>
                <w:noProof/>
              </w:rPr>
              <w:t>Description du jeu :</w:t>
            </w:r>
            <w:r w:rsidR="007C1431">
              <w:rPr>
                <w:noProof/>
                <w:webHidden/>
              </w:rPr>
              <w:tab/>
            </w:r>
            <w:r w:rsidR="007C1431">
              <w:rPr>
                <w:noProof/>
                <w:webHidden/>
              </w:rPr>
              <w:fldChar w:fldCharType="begin"/>
            </w:r>
            <w:r w:rsidR="007C1431">
              <w:rPr>
                <w:noProof/>
                <w:webHidden/>
              </w:rPr>
              <w:instrText xml:space="preserve"> PAGEREF _Toc336780980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1" w:history="1">
            <w:r w:rsidR="007C1431" w:rsidRPr="003817D1">
              <w:rPr>
                <w:rStyle w:val="Lienhypertexte"/>
                <w:noProof/>
              </w:rPr>
              <w:t>Condition de victoire :</w:t>
            </w:r>
            <w:r w:rsidR="007C1431">
              <w:rPr>
                <w:noProof/>
                <w:webHidden/>
              </w:rPr>
              <w:tab/>
            </w:r>
            <w:r w:rsidR="007C1431">
              <w:rPr>
                <w:noProof/>
                <w:webHidden/>
              </w:rPr>
              <w:fldChar w:fldCharType="begin"/>
            </w:r>
            <w:r w:rsidR="007C1431">
              <w:rPr>
                <w:noProof/>
                <w:webHidden/>
              </w:rPr>
              <w:instrText xml:space="preserve"> PAGEREF _Toc336780981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2" w:history="1">
            <w:r w:rsidR="007C1431" w:rsidRPr="003817D1">
              <w:rPr>
                <w:rStyle w:val="Lienhypertexte"/>
                <w:noProof/>
              </w:rPr>
              <w:t>Gameplay proposé :</w:t>
            </w:r>
            <w:r w:rsidR="007C1431">
              <w:rPr>
                <w:noProof/>
                <w:webHidden/>
              </w:rPr>
              <w:tab/>
            </w:r>
            <w:r w:rsidR="007C1431">
              <w:rPr>
                <w:noProof/>
                <w:webHidden/>
              </w:rPr>
              <w:fldChar w:fldCharType="begin"/>
            </w:r>
            <w:r w:rsidR="007C1431">
              <w:rPr>
                <w:noProof/>
                <w:webHidden/>
              </w:rPr>
              <w:instrText xml:space="preserve"> PAGEREF _Toc336780982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3" w:history="1">
            <w:r w:rsidR="007C1431" w:rsidRPr="003817D1">
              <w:rPr>
                <w:rStyle w:val="Lienhypertexte"/>
                <w:noProof/>
                <w:lang w:val="en-US"/>
              </w:rPr>
              <w:t>1</w:t>
            </w:r>
            <w:r w:rsidR="007C1431" w:rsidRPr="003817D1">
              <w:rPr>
                <w:rStyle w:val="Lienhypertexte"/>
                <w:noProof/>
                <w:vertAlign w:val="superscript"/>
                <w:lang w:val="en-US"/>
              </w:rPr>
              <w:t>e</w:t>
            </w:r>
            <w:r w:rsidR="007C1431" w:rsidRPr="003817D1">
              <w:rPr>
                <w:rStyle w:val="Lienhypertexte"/>
                <w:noProof/>
                <w:lang w:val="en-US"/>
              </w:rPr>
              <w:t xml:space="preserve"> type de gameplay : R.T.S (Real Time Strategy)</w:t>
            </w:r>
            <w:r w:rsidR="007C1431">
              <w:rPr>
                <w:noProof/>
                <w:webHidden/>
              </w:rPr>
              <w:tab/>
            </w:r>
            <w:r w:rsidR="007C1431">
              <w:rPr>
                <w:noProof/>
                <w:webHidden/>
              </w:rPr>
              <w:fldChar w:fldCharType="begin"/>
            </w:r>
            <w:r w:rsidR="007C1431">
              <w:rPr>
                <w:noProof/>
                <w:webHidden/>
              </w:rPr>
              <w:instrText xml:space="preserve"> PAGEREF _Toc336780983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4" w:history="1">
            <w:r w:rsidR="007C1431" w:rsidRPr="003817D1">
              <w:rPr>
                <w:rStyle w:val="Lienhypertexte"/>
                <w:rFonts w:ascii="Arial" w:hAnsi="Arial" w:cs="Arial"/>
                <w:noProof/>
                <w:lang w:val="en-US"/>
              </w:rPr>
              <w:t>2</w:t>
            </w:r>
            <w:r w:rsidR="007C1431" w:rsidRPr="003817D1">
              <w:rPr>
                <w:rStyle w:val="Lienhypertexte"/>
                <w:rFonts w:ascii="Arial" w:hAnsi="Arial" w:cs="Arial"/>
                <w:noProof/>
                <w:vertAlign w:val="superscript"/>
                <w:lang w:val="en-US"/>
              </w:rPr>
              <w:t>e</w:t>
            </w:r>
            <w:r w:rsidR="007C1431" w:rsidRPr="003817D1">
              <w:rPr>
                <w:rStyle w:val="Lienhypertexte"/>
                <w:rFonts w:ascii="Arial" w:hAnsi="Arial" w:cs="Arial"/>
                <w:noProof/>
                <w:lang w:val="en-US"/>
              </w:rPr>
              <w:t xml:space="preserve"> </w:t>
            </w:r>
            <w:r w:rsidR="007C1431" w:rsidRPr="003817D1">
              <w:rPr>
                <w:rStyle w:val="Lienhypertexte"/>
                <w:noProof/>
                <w:lang w:val="en-US"/>
              </w:rPr>
              <w:t>type de gameplay : Shooter</w:t>
            </w:r>
            <w:r w:rsidR="007C1431">
              <w:rPr>
                <w:noProof/>
                <w:webHidden/>
              </w:rPr>
              <w:tab/>
            </w:r>
            <w:r w:rsidR="007C1431">
              <w:rPr>
                <w:noProof/>
                <w:webHidden/>
              </w:rPr>
              <w:fldChar w:fldCharType="begin"/>
            </w:r>
            <w:r w:rsidR="007C1431">
              <w:rPr>
                <w:noProof/>
                <w:webHidden/>
              </w:rPr>
              <w:instrText xml:space="preserve"> PAGEREF _Toc336780984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5" w:history="1">
            <w:r w:rsidR="007C1431" w:rsidRPr="003817D1">
              <w:rPr>
                <w:rStyle w:val="Lienhypertexte"/>
                <w:noProof/>
              </w:rPr>
              <w:t>Aspect Multijoueur :</w:t>
            </w:r>
            <w:r w:rsidR="007C1431">
              <w:rPr>
                <w:noProof/>
                <w:webHidden/>
              </w:rPr>
              <w:tab/>
            </w:r>
            <w:r w:rsidR="007C1431">
              <w:rPr>
                <w:noProof/>
                <w:webHidden/>
              </w:rPr>
              <w:fldChar w:fldCharType="begin"/>
            </w:r>
            <w:r w:rsidR="007C1431">
              <w:rPr>
                <w:noProof/>
                <w:webHidden/>
              </w:rPr>
              <w:instrText xml:space="preserve"> PAGEREF _Toc336780985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6" w:history="1">
            <w:r w:rsidR="007C1431" w:rsidRPr="003817D1">
              <w:rPr>
                <w:rStyle w:val="Lienhypertexte"/>
                <w:noProof/>
              </w:rPr>
              <w:t>Système d’authentification :</w:t>
            </w:r>
            <w:r w:rsidR="007C1431">
              <w:rPr>
                <w:noProof/>
                <w:webHidden/>
              </w:rPr>
              <w:tab/>
            </w:r>
            <w:r w:rsidR="007C1431">
              <w:rPr>
                <w:noProof/>
                <w:webHidden/>
              </w:rPr>
              <w:fldChar w:fldCharType="begin"/>
            </w:r>
            <w:r w:rsidR="007C1431">
              <w:rPr>
                <w:noProof/>
                <w:webHidden/>
              </w:rPr>
              <w:instrText xml:space="preserve"> PAGEREF _Toc336780986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7" w:history="1">
            <w:r w:rsidR="007C1431" w:rsidRPr="003817D1">
              <w:rPr>
                <w:rStyle w:val="Lienhypertexte"/>
                <w:noProof/>
              </w:rPr>
              <w:t>Système de connexion au serveur de jeu :</w:t>
            </w:r>
            <w:r w:rsidR="007C1431">
              <w:rPr>
                <w:noProof/>
                <w:webHidden/>
              </w:rPr>
              <w:tab/>
            </w:r>
            <w:r w:rsidR="007C1431">
              <w:rPr>
                <w:noProof/>
                <w:webHidden/>
              </w:rPr>
              <w:fldChar w:fldCharType="begin"/>
            </w:r>
            <w:r w:rsidR="007C1431">
              <w:rPr>
                <w:noProof/>
                <w:webHidden/>
              </w:rPr>
              <w:instrText xml:space="preserve"> PAGEREF _Toc336780987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3"/>
            <w:tabs>
              <w:tab w:val="right" w:leader="dot" w:pos="8395"/>
            </w:tabs>
            <w:rPr>
              <w:rFonts w:eastAsiaTheme="minorEastAsia"/>
              <w:noProof/>
              <w:color w:val="auto"/>
              <w:sz w:val="22"/>
              <w:szCs w:val="22"/>
            </w:rPr>
          </w:pPr>
          <w:hyperlink w:anchor="_Toc336780988" w:history="1">
            <w:r w:rsidR="007C1431" w:rsidRPr="003817D1">
              <w:rPr>
                <w:rStyle w:val="Lienhypertexte"/>
                <w:noProof/>
              </w:rPr>
              <w:t>Le détail des gameplays :</w:t>
            </w:r>
            <w:r w:rsidR="007C1431">
              <w:rPr>
                <w:noProof/>
                <w:webHidden/>
              </w:rPr>
              <w:tab/>
            </w:r>
            <w:r w:rsidR="007C1431">
              <w:rPr>
                <w:noProof/>
                <w:webHidden/>
              </w:rPr>
              <w:fldChar w:fldCharType="begin"/>
            </w:r>
            <w:r w:rsidR="007C1431">
              <w:rPr>
                <w:noProof/>
                <w:webHidden/>
              </w:rPr>
              <w:instrText xml:space="preserve"> PAGEREF _Toc336780988 \h </w:instrText>
            </w:r>
            <w:r w:rsidR="007C1431">
              <w:rPr>
                <w:noProof/>
                <w:webHidden/>
              </w:rPr>
            </w:r>
            <w:r w:rsidR="007C1431">
              <w:rPr>
                <w:noProof/>
                <w:webHidden/>
              </w:rPr>
              <w:fldChar w:fldCharType="separate"/>
            </w:r>
            <w:r w:rsidR="007C1431">
              <w:rPr>
                <w:noProof/>
                <w:webHidden/>
              </w:rPr>
              <w:t>3</w:t>
            </w:r>
            <w:r w:rsidR="007C1431">
              <w:rPr>
                <w:noProof/>
                <w:webHidden/>
              </w:rPr>
              <w:fldChar w:fldCharType="end"/>
            </w:r>
          </w:hyperlink>
        </w:p>
        <w:p w:rsidR="007C1431" w:rsidRDefault="00801A1C">
          <w:pPr>
            <w:pStyle w:val="TM1"/>
            <w:tabs>
              <w:tab w:val="left" w:pos="400"/>
              <w:tab w:val="right" w:leader="dot" w:pos="8395"/>
            </w:tabs>
            <w:rPr>
              <w:rFonts w:eastAsiaTheme="minorEastAsia"/>
              <w:noProof/>
              <w:color w:val="auto"/>
              <w:sz w:val="22"/>
              <w:szCs w:val="22"/>
            </w:rPr>
          </w:pPr>
          <w:hyperlink w:anchor="_Toc336780989" w:history="1">
            <w:r w:rsidR="007C1431" w:rsidRPr="003817D1">
              <w:rPr>
                <w:rStyle w:val="Lienhypertexte"/>
                <w:noProof/>
              </w:rPr>
              <w:t>II)</w:t>
            </w:r>
            <w:r w:rsidR="007C1431">
              <w:rPr>
                <w:rFonts w:eastAsiaTheme="minorEastAsia"/>
                <w:noProof/>
                <w:color w:val="auto"/>
                <w:sz w:val="22"/>
                <w:szCs w:val="22"/>
              </w:rPr>
              <w:tab/>
            </w:r>
            <w:r w:rsidR="007C1431" w:rsidRPr="003817D1">
              <w:rPr>
                <w:rStyle w:val="Lienhypertexte"/>
                <w:noProof/>
              </w:rPr>
              <w:t>Taches</w:t>
            </w:r>
            <w:r w:rsidR="007C1431">
              <w:rPr>
                <w:noProof/>
                <w:webHidden/>
              </w:rPr>
              <w:tab/>
            </w:r>
            <w:r w:rsidR="007C1431">
              <w:rPr>
                <w:noProof/>
                <w:webHidden/>
              </w:rPr>
              <w:fldChar w:fldCharType="begin"/>
            </w:r>
            <w:r w:rsidR="007C1431">
              <w:rPr>
                <w:noProof/>
                <w:webHidden/>
              </w:rPr>
              <w:instrText xml:space="preserve"> PAGEREF _Toc336780989 \h </w:instrText>
            </w:r>
            <w:r w:rsidR="007C1431">
              <w:rPr>
                <w:noProof/>
                <w:webHidden/>
              </w:rPr>
            </w:r>
            <w:r w:rsidR="007C1431">
              <w:rPr>
                <w:noProof/>
                <w:webHidden/>
              </w:rPr>
              <w:fldChar w:fldCharType="separate"/>
            </w:r>
            <w:r w:rsidR="007C1431">
              <w:rPr>
                <w:noProof/>
                <w:webHidden/>
              </w:rPr>
              <w:t>4</w:t>
            </w:r>
            <w:r w:rsidR="007C1431">
              <w:rPr>
                <w:noProof/>
                <w:webHidden/>
              </w:rPr>
              <w:fldChar w:fldCharType="end"/>
            </w:r>
          </w:hyperlink>
        </w:p>
        <w:p w:rsidR="007C1431" w:rsidRDefault="00801A1C">
          <w:pPr>
            <w:pStyle w:val="TM1"/>
            <w:tabs>
              <w:tab w:val="right" w:leader="dot" w:pos="8395"/>
            </w:tabs>
            <w:rPr>
              <w:rFonts w:eastAsiaTheme="minorEastAsia"/>
              <w:noProof/>
              <w:color w:val="auto"/>
              <w:sz w:val="22"/>
              <w:szCs w:val="22"/>
            </w:rPr>
          </w:pPr>
          <w:hyperlink w:anchor="_Toc336780990" w:history="1">
            <w:r w:rsidR="007C1431" w:rsidRPr="003817D1">
              <w:rPr>
                <w:rStyle w:val="Lienhypertexte"/>
                <w:noProof/>
              </w:rPr>
              <w:t>Interface du joueur</w:t>
            </w:r>
            <w:r w:rsidR="007C1431">
              <w:rPr>
                <w:noProof/>
                <w:webHidden/>
              </w:rPr>
              <w:tab/>
            </w:r>
            <w:r w:rsidR="007C1431">
              <w:rPr>
                <w:noProof/>
                <w:webHidden/>
              </w:rPr>
              <w:fldChar w:fldCharType="begin"/>
            </w:r>
            <w:r w:rsidR="007C1431">
              <w:rPr>
                <w:noProof/>
                <w:webHidden/>
              </w:rPr>
              <w:instrText xml:space="preserve"> PAGEREF _Toc336780990 \h </w:instrText>
            </w:r>
            <w:r w:rsidR="007C1431">
              <w:rPr>
                <w:noProof/>
                <w:webHidden/>
              </w:rPr>
            </w:r>
            <w:r w:rsidR="007C1431">
              <w:rPr>
                <w:noProof/>
                <w:webHidden/>
              </w:rPr>
              <w:fldChar w:fldCharType="separate"/>
            </w:r>
            <w:r w:rsidR="007C1431">
              <w:rPr>
                <w:noProof/>
                <w:webHidden/>
              </w:rPr>
              <w:t>4</w:t>
            </w:r>
            <w:r w:rsidR="007C1431">
              <w:rPr>
                <w:noProof/>
                <w:webHidden/>
              </w:rPr>
              <w:fldChar w:fldCharType="end"/>
            </w:r>
          </w:hyperlink>
        </w:p>
        <w:p w:rsidR="007C1431" w:rsidRDefault="00801A1C">
          <w:pPr>
            <w:pStyle w:val="TM1"/>
            <w:tabs>
              <w:tab w:val="right" w:leader="dot" w:pos="8395"/>
            </w:tabs>
            <w:rPr>
              <w:rFonts w:eastAsiaTheme="minorEastAsia"/>
              <w:noProof/>
              <w:color w:val="auto"/>
              <w:sz w:val="22"/>
              <w:szCs w:val="22"/>
            </w:rPr>
          </w:pPr>
          <w:hyperlink w:anchor="_Toc336780991" w:history="1">
            <w:r w:rsidR="007C1431" w:rsidRPr="003817D1">
              <w:rPr>
                <w:rStyle w:val="Lienhypertexte"/>
                <w:noProof/>
              </w:rPr>
              <w:t>Serveur de jeu</w:t>
            </w:r>
            <w:r w:rsidR="007C1431">
              <w:rPr>
                <w:noProof/>
                <w:webHidden/>
              </w:rPr>
              <w:tab/>
            </w:r>
            <w:r w:rsidR="007C1431">
              <w:rPr>
                <w:noProof/>
                <w:webHidden/>
              </w:rPr>
              <w:fldChar w:fldCharType="begin"/>
            </w:r>
            <w:r w:rsidR="007C1431">
              <w:rPr>
                <w:noProof/>
                <w:webHidden/>
              </w:rPr>
              <w:instrText xml:space="preserve"> PAGEREF _Toc336780991 \h </w:instrText>
            </w:r>
            <w:r w:rsidR="007C1431">
              <w:rPr>
                <w:noProof/>
                <w:webHidden/>
              </w:rPr>
            </w:r>
            <w:r w:rsidR="007C1431">
              <w:rPr>
                <w:noProof/>
                <w:webHidden/>
              </w:rPr>
              <w:fldChar w:fldCharType="separate"/>
            </w:r>
            <w:r w:rsidR="007C1431">
              <w:rPr>
                <w:noProof/>
                <w:webHidden/>
              </w:rPr>
              <w:t>5</w:t>
            </w:r>
            <w:r w:rsidR="007C1431">
              <w:rPr>
                <w:noProof/>
                <w:webHidden/>
              </w:rPr>
              <w:fldChar w:fldCharType="end"/>
            </w:r>
          </w:hyperlink>
        </w:p>
        <w:p w:rsidR="007C1431" w:rsidRDefault="00801A1C">
          <w:pPr>
            <w:pStyle w:val="TM1"/>
            <w:tabs>
              <w:tab w:val="right" w:leader="dot" w:pos="8395"/>
            </w:tabs>
            <w:rPr>
              <w:rFonts w:eastAsiaTheme="minorEastAsia"/>
              <w:noProof/>
              <w:color w:val="auto"/>
              <w:sz w:val="22"/>
              <w:szCs w:val="22"/>
            </w:rPr>
          </w:pPr>
          <w:hyperlink w:anchor="_Toc336780992" w:history="1">
            <w:r w:rsidR="007C1431" w:rsidRPr="003817D1">
              <w:rPr>
                <w:rStyle w:val="Lienhypertexte"/>
                <w:noProof/>
              </w:rPr>
              <w:t>Serveur maitre</w:t>
            </w:r>
            <w:r w:rsidR="007C1431">
              <w:rPr>
                <w:noProof/>
                <w:webHidden/>
              </w:rPr>
              <w:tab/>
            </w:r>
            <w:r w:rsidR="007C1431">
              <w:rPr>
                <w:noProof/>
                <w:webHidden/>
              </w:rPr>
              <w:fldChar w:fldCharType="begin"/>
            </w:r>
            <w:r w:rsidR="007C1431">
              <w:rPr>
                <w:noProof/>
                <w:webHidden/>
              </w:rPr>
              <w:instrText xml:space="preserve"> PAGEREF _Toc336780992 \h </w:instrText>
            </w:r>
            <w:r w:rsidR="007C1431">
              <w:rPr>
                <w:noProof/>
                <w:webHidden/>
              </w:rPr>
            </w:r>
            <w:r w:rsidR="007C1431">
              <w:rPr>
                <w:noProof/>
                <w:webHidden/>
              </w:rPr>
              <w:fldChar w:fldCharType="separate"/>
            </w:r>
            <w:r w:rsidR="007C1431">
              <w:rPr>
                <w:noProof/>
                <w:webHidden/>
              </w:rPr>
              <w:t>5</w:t>
            </w:r>
            <w:r w:rsidR="007C1431">
              <w:rPr>
                <w:noProof/>
                <w:webHidden/>
              </w:rPr>
              <w:fldChar w:fldCharType="end"/>
            </w:r>
          </w:hyperlink>
        </w:p>
        <w:p w:rsidR="007C1431" w:rsidRDefault="00801A1C">
          <w:pPr>
            <w:pStyle w:val="TM1"/>
            <w:tabs>
              <w:tab w:val="right" w:leader="dot" w:pos="8395"/>
            </w:tabs>
            <w:rPr>
              <w:rFonts w:eastAsiaTheme="minorEastAsia"/>
              <w:noProof/>
              <w:color w:val="auto"/>
              <w:sz w:val="22"/>
              <w:szCs w:val="22"/>
            </w:rPr>
          </w:pPr>
          <w:hyperlink w:anchor="_Toc336780993" w:history="1">
            <w:r w:rsidR="007C1431" w:rsidRPr="003817D1">
              <w:rPr>
                <w:rStyle w:val="Lienhypertexte"/>
                <w:noProof/>
              </w:rPr>
              <w:t>Direction Artistique</w:t>
            </w:r>
            <w:r w:rsidR="007C1431">
              <w:rPr>
                <w:noProof/>
                <w:webHidden/>
              </w:rPr>
              <w:tab/>
            </w:r>
            <w:r w:rsidR="007C1431">
              <w:rPr>
                <w:noProof/>
                <w:webHidden/>
              </w:rPr>
              <w:fldChar w:fldCharType="begin"/>
            </w:r>
            <w:r w:rsidR="007C1431">
              <w:rPr>
                <w:noProof/>
                <w:webHidden/>
              </w:rPr>
              <w:instrText xml:space="preserve"> PAGEREF _Toc336780993 \h </w:instrText>
            </w:r>
            <w:r w:rsidR="007C1431">
              <w:rPr>
                <w:noProof/>
                <w:webHidden/>
              </w:rPr>
            </w:r>
            <w:r w:rsidR="007C1431">
              <w:rPr>
                <w:noProof/>
                <w:webHidden/>
              </w:rPr>
              <w:fldChar w:fldCharType="separate"/>
            </w:r>
            <w:r w:rsidR="007C1431">
              <w:rPr>
                <w:noProof/>
                <w:webHidden/>
              </w:rPr>
              <w:t>5</w:t>
            </w:r>
            <w:r w:rsidR="007C1431">
              <w:rPr>
                <w:noProof/>
                <w:webHidden/>
              </w:rPr>
              <w:fldChar w:fldCharType="end"/>
            </w:r>
          </w:hyperlink>
        </w:p>
        <w:p w:rsidR="007C1431" w:rsidRDefault="00801A1C">
          <w:pPr>
            <w:pStyle w:val="TM1"/>
            <w:tabs>
              <w:tab w:val="right" w:leader="dot" w:pos="8395"/>
            </w:tabs>
            <w:rPr>
              <w:rFonts w:eastAsiaTheme="minorEastAsia"/>
              <w:noProof/>
              <w:color w:val="auto"/>
              <w:sz w:val="22"/>
              <w:szCs w:val="22"/>
            </w:rPr>
          </w:pPr>
          <w:hyperlink w:anchor="_Toc336780994" w:history="1">
            <w:r w:rsidR="007C1431" w:rsidRPr="003817D1">
              <w:rPr>
                <w:rStyle w:val="Lienhypertexte"/>
                <w:noProof/>
              </w:rPr>
              <w:t>Jouabilité</w:t>
            </w:r>
            <w:r w:rsidR="007C1431">
              <w:rPr>
                <w:noProof/>
                <w:webHidden/>
              </w:rPr>
              <w:tab/>
            </w:r>
            <w:r w:rsidR="007C1431">
              <w:rPr>
                <w:noProof/>
                <w:webHidden/>
              </w:rPr>
              <w:fldChar w:fldCharType="begin"/>
            </w:r>
            <w:r w:rsidR="007C1431">
              <w:rPr>
                <w:noProof/>
                <w:webHidden/>
              </w:rPr>
              <w:instrText xml:space="preserve"> PAGEREF _Toc336780994 \h </w:instrText>
            </w:r>
            <w:r w:rsidR="007C1431">
              <w:rPr>
                <w:noProof/>
                <w:webHidden/>
              </w:rPr>
            </w:r>
            <w:r w:rsidR="007C1431">
              <w:rPr>
                <w:noProof/>
                <w:webHidden/>
              </w:rPr>
              <w:fldChar w:fldCharType="separate"/>
            </w:r>
            <w:r w:rsidR="007C1431">
              <w:rPr>
                <w:noProof/>
                <w:webHidden/>
              </w:rPr>
              <w:t>5</w:t>
            </w:r>
            <w:r w:rsidR="007C1431">
              <w:rPr>
                <w:noProof/>
                <w:webHidden/>
              </w:rPr>
              <w:fldChar w:fldCharType="end"/>
            </w:r>
          </w:hyperlink>
        </w:p>
        <w:p w:rsidR="007C1431" w:rsidRDefault="00801A1C">
          <w:pPr>
            <w:pStyle w:val="TM1"/>
            <w:tabs>
              <w:tab w:val="right" w:leader="dot" w:pos="8395"/>
            </w:tabs>
            <w:rPr>
              <w:rFonts w:eastAsiaTheme="minorEastAsia"/>
              <w:noProof/>
              <w:color w:val="auto"/>
              <w:sz w:val="22"/>
              <w:szCs w:val="22"/>
            </w:rPr>
          </w:pPr>
          <w:hyperlink w:anchor="_Toc336780995" w:history="1">
            <w:r w:rsidR="007C1431" w:rsidRPr="003817D1">
              <w:rPr>
                <w:rStyle w:val="Lienhypertexte"/>
                <w:noProof/>
              </w:rPr>
              <w:t>Site internet</w:t>
            </w:r>
            <w:r w:rsidR="007C1431">
              <w:rPr>
                <w:noProof/>
                <w:webHidden/>
              </w:rPr>
              <w:tab/>
            </w:r>
            <w:r w:rsidR="007C1431">
              <w:rPr>
                <w:noProof/>
                <w:webHidden/>
              </w:rPr>
              <w:fldChar w:fldCharType="begin"/>
            </w:r>
            <w:r w:rsidR="007C1431">
              <w:rPr>
                <w:noProof/>
                <w:webHidden/>
              </w:rPr>
              <w:instrText xml:space="preserve"> PAGEREF _Toc336780995 \h </w:instrText>
            </w:r>
            <w:r w:rsidR="007C1431">
              <w:rPr>
                <w:noProof/>
                <w:webHidden/>
              </w:rPr>
            </w:r>
            <w:r w:rsidR="007C1431">
              <w:rPr>
                <w:noProof/>
                <w:webHidden/>
              </w:rPr>
              <w:fldChar w:fldCharType="separate"/>
            </w:r>
            <w:r w:rsidR="007C1431">
              <w:rPr>
                <w:noProof/>
                <w:webHidden/>
              </w:rPr>
              <w:t>5</w:t>
            </w:r>
            <w:r w:rsidR="007C1431">
              <w:rPr>
                <w:noProof/>
                <w:webHidden/>
              </w:rPr>
              <w:fldChar w:fldCharType="end"/>
            </w:r>
          </w:hyperlink>
        </w:p>
        <w:p w:rsidR="001F1ED6" w:rsidRDefault="001F1ED6" w:rsidP="001F1ED6">
          <w:r>
            <w:rPr>
              <w:b/>
              <w:bCs/>
            </w:rPr>
            <w:fldChar w:fldCharType="end"/>
          </w:r>
        </w:p>
      </w:sdtContent>
    </w:sdt>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1F1ED6" w:rsidRDefault="001F1ED6" w:rsidP="001F1ED6">
      <w:pPr>
        <w:rPr>
          <w:sz w:val="28"/>
        </w:rPr>
      </w:pPr>
    </w:p>
    <w:p w:rsidR="00832551" w:rsidRPr="00EC1C64" w:rsidRDefault="00097E25" w:rsidP="001F1ED6">
      <w:pPr>
        <w:rPr>
          <w:sz w:val="28"/>
        </w:rPr>
      </w:pPr>
      <w:r w:rsidRPr="00EC1C64">
        <w:rPr>
          <w:sz w:val="28"/>
        </w:rPr>
        <w:t>Introduction :</w:t>
      </w:r>
    </w:p>
    <w:p w:rsidR="00097E25" w:rsidRPr="00EC1C64" w:rsidRDefault="00097E25" w:rsidP="001F1ED6">
      <w:r w:rsidRPr="00EC1C64">
        <w:t xml:space="preserve">Dans le cadre de notre 3e année à </w:t>
      </w:r>
      <w:proofErr w:type="spellStart"/>
      <w:r w:rsidRPr="00EC1C64">
        <w:t>Epitech</w:t>
      </w:r>
      <w:proofErr w:type="spellEnd"/>
      <w:r w:rsidRPr="00EC1C64">
        <w:t>, nous devons réaliser un projet libre sur une durée de 6 mois. Ce P.F.A (Projet de Fin d’Année) a pour but de nous responsabiliser et nous apprendre à gérer un projet depuis sa création jusqu'à sa finalité.</w:t>
      </w:r>
    </w:p>
    <w:p w:rsidR="00097E25" w:rsidRPr="00EC1C64" w:rsidRDefault="00097E25" w:rsidP="00097E25">
      <w:pPr>
        <w:rPr>
          <w:sz w:val="28"/>
        </w:rPr>
      </w:pPr>
      <w:r w:rsidRPr="00EC1C64">
        <w:rPr>
          <w:sz w:val="28"/>
        </w:rPr>
        <w:t>Présentation de l’équipe :</w:t>
      </w:r>
    </w:p>
    <w:p w:rsidR="00097E25" w:rsidRPr="00EC1C64" w:rsidRDefault="00097E25" w:rsidP="001F1ED6">
      <w:r w:rsidRPr="00EC1C64">
        <w:t>C'est d'une manière assez spontanée que l’équipe s'est formée.</w:t>
      </w:r>
      <w:r w:rsidRPr="00EC1C64">
        <w:rPr>
          <w:sz w:val="27"/>
          <w:szCs w:val="27"/>
        </w:rPr>
        <w:br/>
      </w:r>
      <w:r w:rsidRPr="00EC1C64">
        <w:t xml:space="preserve">Tous les membres du groupe étant attirés par l'univers du jeu </w:t>
      </w:r>
      <w:r w:rsidR="001F1ED6">
        <w:t>vidéo, nous nous sommes vite mis</w:t>
      </w:r>
      <w:r w:rsidRPr="00EC1C64">
        <w:t xml:space="preserve"> à l'esprit que se lancer dans la création</w:t>
      </w:r>
      <w:r w:rsidR="001F1ED6">
        <w:t xml:space="preserve"> d'un jeu vidéo innovant pouvait</w:t>
      </w:r>
      <w:r w:rsidRPr="00EC1C64">
        <w:t xml:space="preserve"> remplir les conditions du projet libre et ainsi joindre l’utile à l’agréable. C'est d'un commun accord que nous nous sommes </w:t>
      </w:r>
      <w:r w:rsidR="001F1ED6" w:rsidRPr="00EC1C64">
        <w:t>tournés</w:t>
      </w:r>
      <w:r w:rsidRPr="00EC1C64">
        <w:t xml:space="preserve"> vers le développement d'un jeu </w:t>
      </w:r>
      <w:r w:rsidR="001F1ED6" w:rsidRPr="00EC1C64">
        <w:t>où</w:t>
      </w:r>
      <w:r w:rsidRPr="00EC1C64">
        <w:t xml:space="preserve"> le joueur aurai</w:t>
      </w:r>
      <w:r w:rsidR="00A0159F" w:rsidRPr="00EC1C64">
        <w:t>t</w:t>
      </w:r>
      <w:r w:rsidRPr="00EC1C64">
        <w:t xml:space="preserve"> le choix du gameplay qui lui plaît le plus.</w:t>
      </w:r>
    </w:p>
    <w:p w:rsidR="00483A98" w:rsidRPr="00EC1C64" w:rsidRDefault="00483A98" w:rsidP="00483A98">
      <w:pPr>
        <w:rPr>
          <w:rFonts w:asciiTheme="majorHAnsi" w:hAnsiTheme="majorHAnsi"/>
          <w:sz w:val="28"/>
        </w:rPr>
      </w:pPr>
      <w:r w:rsidRPr="00EC1C64">
        <w:rPr>
          <w:sz w:val="28"/>
        </w:rPr>
        <w:t>Répartition des rôles </w:t>
      </w:r>
      <w:proofErr w:type="gramStart"/>
      <w:r w:rsidRPr="00EC1C64">
        <w:rPr>
          <w:sz w:val="28"/>
        </w:rPr>
        <w:t>:</w:t>
      </w:r>
      <w:proofErr w:type="gramEnd"/>
      <w:r w:rsidRPr="00EC1C64">
        <w:rPr>
          <w:sz w:val="28"/>
        </w:rPr>
        <w:br/>
      </w:r>
      <w:r w:rsidRPr="00EC1C64">
        <w:rPr>
          <w:color w:val="000000"/>
          <w:sz w:val="27"/>
          <w:szCs w:val="27"/>
        </w:rPr>
        <w:br/>
      </w:r>
      <w:proofErr w:type="spellStart"/>
      <w:r w:rsidRPr="00EC1C64">
        <w:rPr>
          <w:rFonts w:ascii="Arial" w:hAnsi="Arial" w:cs="Arial"/>
          <w:b/>
          <w:bCs/>
          <w:i/>
          <w:iCs/>
          <w:color w:val="000000"/>
          <w:sz w:val="23"/>
          <w:szCs w:val="23"/>
        </w:rPr>
        <w:t>Taric</w:t>
      </w:r>
      <w:proofErr w:type="spellEnd"/>
      <w:r w:rsidRPr="00EC1C64">
        <w:rPr>
          <w:rFonts w:ascii="Arial" w:hAnsi="Arial" w:cs="Arial"/>
          <w:b/>
          <w:bCs/>
          <w:i/>
          <w:iCs/>
          <w:color w:val="000000"/>
          <w:sz w:val="23"/>
          <w:szCs w:val="23"/>
        </w:rPr>
        <w:t xml:space="preserve"> Abdous</w:t>
      </w:r>
      <w:r w:rsidR="00120287">
        <w:rPr>
          <w:rFonts w:ascii="Arial" w:hAnsi="Arial" w:cs="Arial"/>
          <w:color w:val="000000"/>
          <w:sz w:val="23"/>
          <w:szCs w:val="23"/>
        </w:rPr>
        <w:t xml:space="preserve"> : </w:t>
      </w:r>
      <w:r w:rsidRPr="00EC1C64">
        <w:rPr>
          <w:rFonts w:ascii="Arial" w:hAnsi="Arial" w:cs="Arial"/>
          <w:color w:val="000000"/>
          <w:sz w:val="23"/>
          <w:szCs w:val="23"/>
        </w:rPr>
        <w:t>responsable du graphisme et son</w:t>
      </w:r>
      <w:r w:rsidRPr="00EC1C64">
        <w:rPr>
          <w:color w:val="000000"/>
          <w:sz w:val="27"/>
          <w:szCs w:val="27"/>
        </w:rPr>
        <w:br/>
      </w:r>
      <w:r w:rsidRPr="00EC1C64">
        <w:rPr>
          <w:rFonts w:ascii="Arial" w:hAnsi="Arial" w:cs="Arial"/>
          <w:b/>
          <w:bCs/>
          <w:i/>
          <w:iCs/>
          <w:color w:val="000000"/>
          <w:sz w:val="23"/>
          <w:szCs w:val="23"/>
        </w:rPr>
        <w:t>Dorian Roussel</w:t>
      </w:r>
      <w:r w:rsidR="00120287">
        <w:rPr>
          <w:rFonts w:ascii="Arial" w:hAnsi="Arial" w:cs="Arial"/>
          <w:color w:val="000000"/>
          <w:sz w:val="23"/>
          <w:szCs w:val="23"/>
        </w:rPr>
        <w:t xml:space="preserve"> : </w:t>
      </w:r>
      <w:r w:rsidRPr="00EC1C64">
        <w:rPr>
          <w:rFonts w:ascii="Arial" w:hAnsi="Arial" w:cs="Arial"/>
          <w:color w:val="000000"/>
          <w:sz w:val="23"/>
          <w:szCs w:val="23"/>
        </w:rPr>
        <w:t>responsable du gameplay et de l'équilibrage</w:t>
      </w:r>
      <w:r w:rsidRPr="00EC1C64">
        <w:rPr>
          <w:color w:val="000000"/>
          <w:sz w:val="27"/>
          <w:szCs w:val="27"/>
        </w:rPr>
        <w:br/>
      </w:r>
      <w:r w:rsidRPr="00EC1C64">
        <w:rPr>
          <w:rFonts w:ascii="Arial" w:hAnsi="Arial" w:cs="Arial"/>
          <w:b/>
          <w:bCs/>
          <w:i/>
          <w:iCs/>
          <w:color w:val="000000"/>
          <w:sz w:val="23"/>
          <w:szCs w:val="23"/>
        </w:rPr>
        <w:t xml:space="preserve">Edouard </w:t>
      </w:r>
      <w:proofErr w:type="spellStart"/>
      <w:r w:rsidRPr="00EC1C64">
        <w:rPr>
          <w:rFonts w:ascii="Arial" w:hAnsi="Arial" w:cs="Arial"/>
          <w:b/>
          <w:bCs/>
          <w:i/>
          <w:iCs/>
          <w:color w:val="000000"/>
          <w:sz w:val="23"/>
          <w:szCs w:val="23"/>
        </w:rPr>
        <w:t>Brunvarlet</w:t>
      </w:r>
      <w:proofErr w:type="spellEnd"/>
      <w:r w:rsidRPr="00EC1C64">
        <w:rPr>
          <w:rFonts w:ascii="Arial" w:hAnsi="Arial" w:cs="Arial"/>
          <w:b/>
          <w:bCs/>
          <w:color w:val="000000"/>
          <w:sz w:val="23"/>
          <w:szCs w:val="23"/>
        </w:rPr>
        <w:t xml:space="preserve"> </w:t>
      </w:r>
      <w:r w:rsidRPr="00EC1C64">
        <w:rPr>
          <w:rFonts w:ascii="Arial" w:hAnsi="Arial" w:cs="Arial"/>
          <w:color w:val="000000"/>
          <w:sz w:val="23"/>
          <w:szCs w:val="23"/>
        </w:rPr>
        <w:t>:</w:t>
      </w:r>
      <w:r w:rsidR="00120287">
        <w:rPr>
          <w:rFonts w:ascii="Arial" w:hAnsi="Arial" w:cs="Arial"/>
          <w:color w:val="000000"/>
          <w:sz w:val="23"/>
          <w:szCs w:val="23"/>
        </w:rPr>
        <w:t xml:space="preserve"> </w:t>
      </w:r>
      <w:r w:rsidRPr="00EC1C64">
        <w:rPr>
          <w:rFonts w:ascii="Arial" w:hAnsi="Arial" w:cs="Arial"/>
          <w:color w:val="000000"/>
          <w:sz w:val="23"/>
          <w:szCs w:val="23"/>
        </w:rPr>
        <w:t>respon</w:t>
      </w:r>
      <w:r w:rsidR="00120287">
        <w:rPr>
          <w:rFonts w:ascii="Arial" w:hAnsi="Arial" w:cs="Arial"/>
          <w:color w:val="000000"/>
          <w:sz w:val="23"/>
          <w:szCs w:val="23"/>
        </w:rPr>
        <w:t>sable du client de jeu</w:t>
      </w:r>
      <w:r w:rsidRPr="00EC1C64">
        <w:rPr>
          <w:color w:val="000000"/>
          <w:sz w:val="27"/>
          <w:szCs w:val="27"/>
        </w:rPr>
        <w:br/>
      </w:r>
      <w:r w:rsidRPr="00EC1C64">
        <w:rPr>
          <w:rFonts w:ascii="Arial" w:hAnsi="Arial" w:cs="Arial"/>
          <w:b/>
          <w:bCs/>
          <w:i/>
          <w:iCs/>
          <w:color w:val="000000"/>
          <w:sz w:val="23"/>
          <w:szCs w:val="23"/>
        </w:rPr>
        <w:t xml:space="preserve">Benjamin </w:t>
      </w:r>
      <w:proofErr w:type="spellStart"/>
      <w:r w:rsidRPr="00EC1C64">
        <w:rPr>
          <w:rFonts w:ascii="Arial" w:hAnsi="Arial" w:cs="Arial"/>
          <w:b/>
          <w:bCs/>
          <w:i/>
          <w:iCs/>
          <w:color w:val="000000"/>
          <w:sz w:val="23"/>
          <w:szCs w:val="23"/>
        </w:rPr>
        <w:t>Ledrappier</w:t>
      </w:r>
      <w:proofErr w:type="spellEnd"/>
      <w:r w:rsidR="00120287">
        <w:rPr>
          <w:rFonts w:ascii="Arial" w:hAnsi="Arial" w:cs="Arial"/>
          <w:color w:val="000000"/>
          <w:sz w:val="23"/>
          <w:szCs w:val="23"/>
        </w:rPr>
        <w:t xml:space="preserve"> : </w:t>
      </w:r>
      <w:r w:rsidRPr="00EC1C64">
        <w:rPr>
          <w:rFonts w:ascii="Arial" w:hAnsi="Arial" w:cs="Arial"/>
          <w:color w:val="000000"/>
          <w:sz w:val="23"/>
          <w:szCs w:val="23"/>
        </w:rPr>
        <w:t>r</w:t>
      </w:r>
      <w:r w:rsidR="00120287">
        <w:rPr>
          <w:rFonts w:ascii="Arial" w:hAnsi="Arial" w:cs="Arial"/>
          <w:color w:val="000000"/>
          <w:sz w:val="23"/>
          <w:szCs w:val="23"/>
        </w:rPr>
        <w:t>esponsable du serveur maitre</w:t>
      </w:r>
      <w:r w:rsidRPr="00EC1C64">
        <w:rPr>
          <w:color w:val="000000"/>
          <w:sz w:val="27"/>
          <w:szCs w:val="27"/>
        </w:rPr>
        <w:br/>
      </w:r>
      <w:r w:rsidRPr="00EC1C64">
        <w:rPr>
          <w:rFonts w:ascii="Arial" w:hAnsi="Arial" w:cs="Arial"/>
          <w:b/>
          <w:bCs/>
          <w:i/>
          <w:iCs/>
          <w:color w:val="000000"/>
          <w:sz w:val="23"/>
          <w:szCs w:val="23"/>
        </w:rPr>
        <w:t xml:space="preserve">Mathieu </w:t>
      </w:r>
      <w:proofErr w:type="spellStart"/>
      <w:r w:rsidRPr="00EC1C64">
        <w:rPr>
          <w:rFonts w:ascii="Arial" w:hAnsi="Arial" w:cs="Arial"/>
          <w:b/>
          <w:bCs/>
          <w:i/>
          <w:iCs/>
          <w:color w:val="000000"/>
          <w:sz w:val="23"/>
          <w:szCs w:val="23"/>
        </w:rPr>
        <w:t>Leurquin</w:t>
      </w:r>
      <w:proofErr w:type="spellEnd"/>
      <w:r w:rsidRPr="00EC1C64">
        <w:rPr>
          <w:rFonts w:ascii="Arial" w:hAnsi="Arial" w:cs="Arial"/>
          <w:b/>
          <w:bCs/>
          <w:color w:val="000000"/>
          <w:sz w:val="23"/>
          <w:szCs w:val="23"/>
        </w:rPr>
        <w:t xml:space="preserve"> </w:t>
      </w:r>
      <w:r w:rsidR="00120287">
        <w:rPr>
          <w:rFonts w:ascii="Arial" w:hAnsi="Arial" w:cs="Arial"/>
          <w:color w:val="000000"/>
          <w:sz w:val="23"/>
          <w:szCs w:val="23"/>
        </w:rPr>
        <w:t xml:space="preserve">: </w:t>
      </w:r>
      <w:r w:rsidRPr="00EC1C64">
        <w:rPr>
          <w:rFonts w:ascii="Arial" w:hAnsi="Arial" w:cs="Arial"/>
          <w:color w:val="000000"/>
          <w:sz w:val="23"/>
          <w:szCs w:val="23"/>
        </w:rPr>
        <w:t>responsable du serveur</w:t>
      </w:r>
      <w:r w:rsidR="00120287">
        <w:rPr>
          <w:rFonts w:ascii="Arial" w:hAnsi="Arial" w:cs="Arial"/>
          <w:color w:val="000000"/>
          <w:sz w:val="23"/>
          <w:szCs w:val="23"/>
        </w:rPr>
        <w:t xml:space="preserve"> de jeu</w:t>
      </w:r>
      <w:r w:rsidRPr="00EC1C64">
        <w:rPr>
          <w:color w:val="000000"/>
          <w:sz w:val="27"/>
          <w:szCs w:val="27"/>
        </w:rPr>
        <w:br/>
      </w:r>
      <w:r w:rsidRPr="00EC1C64">
        <w:rPr>
          <w:rFonts w:ascii="Arial" w:hAnsi="Arial" w:cs="Arial"/>
          <w:b/>
          <w:bCs/>
          <w:i/>
          <w:iCs/>
          <w:color w:val="000000"/>
          <w:sz w:val="23"/>
          <w:szCs w:val="23"/>
        </w:rPr>
        <w:t>Thierry Berger</w:t>
      </w:r>
      <w:r w:rsidRPr="00EC1C64">
        <w:rPr>
          <w:rFonts w:ascii="Arial" w:hAnsi="Arial" w:cs="Arial"/>
          <w:b/>
          <w:bCs/>
          <w:color w:val="000000"/>
          <w:sz w:val="23"/>
          <w:szCs w:val="23"/>
        </w:rPr>
        <w:t xml:space="preserve"> </w:t>
      </w:r>
      <w:r w:rsidR="00120287">
        <w:rPr>
          <w:rFonts w:ascii="Arial" w:hAnsi="Arial" w:cs="Arial"/>
          <w:color w:val="000000"/>
          <w:sz w:val="23"/>
          <w:szCs w:val="23"/>
        </w:rPr>
        <w:t xml:space="preserve">: </w:t>
      </w:r>
      <w:r w:rsidRPr="00EC1C64">
        <w:rPr>
          <w:rFonts w:ascii="Arial" w:hAnsi="Arial" w:cs="Arial"/>
          <w:color w:val="000000"/>
          <w:sz w:val="23"/>
          <w:szCs w:val="23"/>
        </w:rPr>
        <w:t>responsable du projet</w:t>
      </w:r>
    </w:p>
    <w:p w:rsidR="00483A98" w:rsidRPr="00EC1C64" w:rsidRDefault="00483A98" w:rsidP="00097E25">
      <w:r w:rsidRPr="00EC1C64">
        <w:br w:type="page"/>
      </w:r>
    </w:p>
    <w:p w:rsidR="00097E25" w:rsidRPr="00EC1C64" w:rsidRDefault="00483A98" w:rsidP="00DD620A">
      <w:pPr>
        <w:pStyle w:val="Titre1"/>
        <w:numPr>
          <w:ilvl w:val="0"/>
          <w:numId w:val="11"/>
        </w:numPr>
      </w:pPr>
      <w:bookmarkStart w:id="0" w:name="_Toc336780979"/>
      <w:r w:rsidRPr="00EC1C64">
        <w:lastRenderedPageBreak/>
        <w:t>Présentation du projet</w:t>
      </w:r>
      <w:bookmarkEnd w:id="0"/>
    </w:p>
    <w:p w:rsidR="00483A98" w:rsidRPr="00EC1C64" w:rsidRDefault="00483A98" w:rsidP="00483A98"/>
    <w:p w:rsidR="00483A98" w:rsidRPr="00EC1C64" w:rsidRDefault="00483A98" w:rsidP="00AD1C1D">
      <w:r w:rsidRPr="00EC1C64">
        <w:t xml:space="preserve">Le but du projet est de proposer une expérience de jeu nouvelle se basant sur le mélange subtil de différents </w:t>
      </w:r>
      <w:proofErr w:type="spellStart"/>
      <w:r w:rsidRPr="00EC1C64">
        <w:t>gameplays</w:t>
      </w:r>
      <w:proofErr w:type="spellEnd"/>
      <w:r w:rsidRPr="00EC1C64">
        <w:t xml:space="preserve"> ayant fait leurs preuves jusqu'à aujourd'hui.</w:t>
      </w:r>
    </w:p>
    <w:p w:rsidR="00DD620A" w:rsidRPr="00EC1C64" w:rsidRDefault="00F81D91" w:rsidP="00C25F20">
      <w:pPr>
        <w:pStyle w:val="Titre1"/>
        <w:ind w:left="720"/>
      </w:pPr>
      <w:bookmarkStart w:id="1" w:name="_Toc336780980"/>
      <w:r w:rsidRPr="00EC1C64">
        <w:t>Description du jeu :</w:t>
      </w:r>
      <w:bookmarkEnd w:id="1"/>
    </w:p>
    <w:p w:rsidR="006674AD" w:rsidRDefault="006674AD" w:rsidP="006674AD">
      <w:pPr>
        <w:pStyle w:val="Titre3"/>
        <w:ind w:left="720" w:firstLine="720"/>
        <w:rPr>
          <w:rFonts w:asciiTheme="minorHAnsi" w:hAnsiTheme="minorHAnsi"/>
          <w:spacing w:val="0"/>
          <w:sz w:val="20"/>
          <w:szCs w:val="20"/>
        </w:rPr>
      </w:pPr>
    </w:p>
    <w:p w:rsidR="00F81D91" w:rsidRPr="00EC1C64" w:rsidRDefault="00F81D91" w:rsidP="006674AD">
      <w:pPr>
        <w:pStyle w:val="Titre3"/>
        <w:ind w:left="720" w:firstLine="720"/>
      </w:pPr>
      <w:bookmarkStart w:id="2" w:name="_Toc336780981"/>
      <w:r w:rsidRPr="00EC1C64">
        <w:t>Condition de victoire :</w:t>
      </w:r>
      <w:bookmarkEnd w:id="2"/>
    </w:p>
    <w:p w:rsidR="00F81D91" w:rsidRPr="00EC1C64" w:rsidRDefault="00F81D91" w:rsidP="00B63575">
      <w:pPr>
        <w:ind w:left="1440" w:firstLine="720"/>
      </w:pPr>
      <w:r w:rsidRPr="00EC1C64">
        <w:t>Pour gagner une partie, il suffit simplement de tuer la ou les unités du joueur ennemi.</w:t>
      </w:r>
    </w:p>
    <w:p w:rsidR="00F81D91" w:rsidRDefault="00F81D91" w:rsidP="00B63575">
      <w:pPr>
        <w:pStyle w:val="Titre3"/>
        <w:ind w:left="720" w:firstLine="720"/>
      </w:pPr>
      <w:bookmarkStart w:id="3" w:name="_Toc336780982"/>
      <w:r w:rsidRPr="00EC1C64">
        <w:t>Gameplay proposé :</w:t>
      </w:r>
      <w:bookmarkEnd w:id="3"/>
    </w:p>
    <w:p w:rsidR="00F81D91" w:rsidRPr="00EC1C64" w:rsidRDefault="00F81D91" w:rsidP="00B63575">
      <w:pPr>
        <w:ind w:left="1440" w:firstLine="720"/>
      </w:pPr>
      <w:r w:rsidRPr="00EC1C64">
        <w:t xml:space="preserve">Le choix d’un gameplay 2D vu de dessus nous permet avant tout d’alléger la charge de travail. En effet au vu du nombre d’actions différentes et des interactions proposées, il nous serait plus facile de gérer tout ceci </w:t>
      </w:r>
      <w:r w:rsidR="004E0A25" w:rsidRPr="00EC1C64">
        <w:t>dans un environnement en 2 dimensions.</w:t>
      </w:r>
      <w:r w:rsidR="00AD1C1D" w:rsidRPr="00EC1C64">
        <w:t xml:space="preserve"> </w:t>
      </w:r>
      <w:r w:rsidR="004E0A25" w:rsidRPr="00EC1C64">
        <w:t>De plus, il nous est plus aisé de trouver des graphistes 2D.</w:t>
      </w:r>
    </w:p>
    <w:p w:rsidR="004E0A25" w:rsidRPr="00EC1C64" w:rsidRDefault="004E0A25" w:rsidP="004E0A25">
      <w:pPr>
        <w:spacing w:after="0" w:line="240" w:lineRule="auto"/>
        <w:rPr>
          <w:rFonts w:ascii="Times New Roman" w:eastAsia="Times New Roman" w:hAnsi="Times New Roman" w:cs="Times New Roman"/>
          <w:color w:val="000000"/>
          <w:sz w:val="27"/>
          <w:szCs w:val="27"/>
        </w:rPr>
      </w:pPr>
    </w:p>
    <w:p w:rsidR="004E0A25" w:rsidRPr="001F1ED6" w:rsidRDefault="004E0A25" w:rsidP="000D3EA8">
      <w:pPr>
        <w:pStyle w:val="Titre3"/>
        <w:ind w:left="720" w:firstLine="720"/>
        <w:rPr>
          <w:lang w:val="en-US"/>
        </w:rPr>
      </w:pPr>
      <w:bookmarkStart w:id="4" w:name="_Toc336780983"/>
      <w:r w:rsidRPr="001F1ED6">
        <w:rPr>
          <w:lang w:val="en-US"/>
        </w:rPr>
        <w:t>1</w:t>
      </w:r>
      <w:r w:rsidRPr="001F1ED6">
        <w:rPr>
          <w:vertAlign w:val="superscript"/>
          <w:lang w:val="en-US"/>
        </w:rPr>
        <w:t>e</w:t>
      </w:r>
      <w:r w:rsidRPr="001F1ED6">
        <w:rPr>
          <w:lang w:val="en-US"/>
        </w:rPr>
        <w:t xml:space="preserve"> type de </w:t>
      </w:r>
      <w:proofErr w:type="gramStart"/>
      <w:r w:rsidRPr="001F1ED6">
        <w:rPr>
          <w:lang w:val="en-US"/>
        </w:rPr>
        <w:t>gameplay :</w:t>
      </w:r>
      <w:proofErr w:type="gramEnd"/>
      <w:r w:rsidRPr="001F1ED6">
        <w:rPr>
          <w:lang w:val="en-US"/>
        </w:rPr>
        <w:t xml:space="preserve"> R.T.S</w:t>
      </w:r>
      <w:r w:rsidR="008B3271" w:rsidRPr="001F1ED6">
        <w:rPr>
          <w:lang w:val="en-US"/>
        </w:rPr>
        <w:t xml:space="preserve"> (Real Time S</w:t>
      </w:r>
      <w:r w:rsidR="007E0079" w:rsidRPr="001F1ED6">
        <w:rPr>
          <w:lang w:val="en-US"/>
        </w:rPr>
        <w:t>trategy</w:t>
      </w:r>
      <w:r w:rsidRPr="001F1ED6">
        <w:rPr>
          <w:lang w:val="en-US"/>
        </w:rPr>
        <w:t>)</w:t>
      </w:r>
      <w:bookmarkEnd w:id="4"/>
    </w:p>
    <w:p w:rsidR="007E0079" w:rsidRPr="00C040D6" w:rsidRDefault="004E0A25" w:rsidP="00B63575">
      <w:pPr>
        <w:ind w:left="1440" w:firstLine="720"/>
      </w:pPr>
      <w:r w:rsidRPr="00EC1C64">
        <w:t>Dans ce type de gameplay, le joueur peut contrôler plusieurs unités et leur donner des ordres de mouvement ou d'attaque.</w:t>
      </w:r>
      <w:r w:rsidR="00175D58">
        <w:t xml:space="preserve"> Le joueur doit se sentir impliqu</w:t>
      </w:r>
      <w:r w:rsidR="00175D58" w:rsidRPr="00EC1C64">
        <w:t>é</w:t>
      </w:r>
      <w:r w:rsidR="00175D58">
        <w:t xml:space="preserve"> par le cot</w:t>
      </w:r>
      <w:r w:rsidR="00175D58" w:rsidRPr="00EC1C64">
        <w:t>é</w:t>
      </w:r>
      <w:r w:rsidR="00175D58">
        <w:t xml:space="preserve"> stratégique du jeu.</w:t>
      </w:r>
    </w:p>
    <w:p w:rsidR="008B3271" w:rsidRPr="00175D58" w:rsidRDefault="007E0079" w:rsidP="000D3EA8">
      <w:pPr>
        <w:pStyle w:val="Titre3"/>
        <w:ind w:left="720" w:firstLine="720"/>
      </w:pPr>
      <w:bookmarkStart w:id="5" w:name="_Toc336780984"/>
      <w:r w:rsidRPr="00175D58">
        <w:rPr>
          <w:rFonts w:ascii="Arial" w:hAnsi="Arial" w:cs="Arial"/>
          <w:sz w:val="23"/>
          <w:szCs w:val="23"/>
        </w:rPr>
        <w:t>2</w:t>
      </w:r>
      <w:r w:rsidRPr="00175D58">
        <w:rPr>
          <w:rFonts w:ascii="Arial" w:hAnsi="Arial" w:cs="Arial"/>
          <w:sz w:val="23"/>
          <w:szCs w:val="23"/>
          <w:vertAlign w:val="superscript"/>
        </w:rPr>
        <w:t>e</w:t>
      </w:r>
      <w:r w:rsidRPr="00175D58">
        <w:rPr>
          <w:rFonts w:ascii="Arial" w:hAnsi="Arial" w:cs="Arial"/>
          <w:sz w:val="23"/>
          <w:szCs w:val="23"/>
        </w:rPr>
        <w:t xml:space="preserve"> </w:t>
      </w:r>
      <w:r w:rsidR="008B3271" w:rsidRPr="00175D58">
        <w:t>type de gameplay</w:t>
      </w:r>
      <w:r w:rsidRPr="00175D58">
        <w:t xml:space="preserve"> </w:t>
      </w:r>
      <w:r w:rsidR="008B3271" w:rsidRPr="00175D58">
        <w:t>: Shooter</w:t>
      </w:r>
      <w:bookmarkEnd w:id="5"/>
    </w:p>
    <w:p w:rsidR="004E0A25" w:rsidRPr="00EC1C64" w:rsidRDefault="007E0079" w:rsidP="000D3EA8">
      <w:pPr>
        <w:ind w:left="1440" w:firstLine="720"/>
      </w:pPr>
      <w:r w:rsidRPr="00EC1C64">
        <w:t xml:space="preserve">Ce gameplay propose au joueur de contrôler une seule unité. </w:t>
      </w:r>
      <w:r w:rsidR="00175D58">
        <w:t>Le joueur doit se sentir impliqu</w:t>
      </w:r>
      <w:r w:rsidR="00175D58" w:rsidRPr="00EC1C64">
        <w:t>é</w:t>
      </w:r>
      <w:r w:rsidR="00175D58">
        <w:t xml:space="preserve"> par le cot</w:t>
      </w:r>
      <w:r w:rsidR="00175D58" w:rsidRPr="00EC1C64">
        <w:t>é</w:t>
      </w:r>
      <w:r w:rsidR="00175D58">
        <w:t xml:space="preserve"> tactique du jeu.</w:t>
      </w:r>
    </w:p>
    <w:p w:rsidR="007E0079" w:rsidRPr="00EC1C64" w:rsidRDefault="007E0079" w:rsidP="000D3EA8">
      <w:pPr>
        <w:pStyle w:val="Titre3"/>
        <w:ind w:left="720" w:firstLine="720"/>
      </w:pPr>
      <w:bookmarkStart w:id="6" w:name="_Toc336780985"/>
      <w:r w:rsidRPr="00EC1C64">
        <w:t xml:space="preserve">Aspect </w:t>
      </w:r>
      <w:proofErr w:type="spellStart"/>
      <w:r w:rsidRPr="00EC1C64">
        <w:t>Multijoueur</w:t>
      </w:r>
      <w:proofErr w:type="spellEnd"/>
      <w:r w:rsidRPr="00EC1C64">
        <w:t> :</w:t>
      </w:r>
      <w:bookmarkEnd w:id="6"/>
    </w:p>
    <w:p w:rsidR="00244A30" w:rsidRPr="00EC1C64" w:rsidRDefault="00244A30" w:rsidP="000D3EA8">
      <w:pPr>
        <w:ind w:left="1440" w:firstLine="720"/>
      </w:pPr>
      <w:r w:rsidRPr="00EC1C64">
        <w:t xml:space="preserve">Le </w:t>
      </w:r>
      <w:proofErr w:type="spellStart"/>
      <w:r w:rsidRPr="00EC1C64">
        <w:t>multijoueur</w:t>
      </w:r>
      <w:proofErr w:type="spellEnd"/>
      <w:r w:rsidRPr="00EC1C64">
        <w:t xml:space="preserve"> permet avant tout de pouvoir réunir facilement plusieurs joueurs. C’est un moyen simple de populariser un jeu vidéo </w:t>
      </w:r>
      <w:r w:rsidR="00BF7893" w:rsidRPr="00EC1C64">
        <w:t>et créer une communauté de joueurs.</w:t>
      </w:r>
    </w:p>
    <w:p w:rsidR="00BF7893" w:rsidRPr="00EC1C64" w:rsidRDefault="00BF7893" w:rsidP="000D3EA8">
      <w:pPr>
        <w:pStyle w:val="Titre3"/>
        <w:ind w:left="720" w:firstLine="720"/>
      </w:pPr>
      <w:bookmarkStart w:id="7" w:name="_Toc336780986"/>
      <w:r w:rsidRPr="00EC1C64">
        <w:t>Sys</w:t>
      </w:r>
      <w:r w:rsidR="00B63575">
        <w:t xml:space="preserve">tème d’authentification </w:t>
      </w:r>
      <w:r w:rsidRPr="00EC1C64">
        <w:t>:</w:t>
      </w:r>
      <w:bookmarkEnd w:id="7"/>
    </w:p>
    <w:p w:rsidR="0074535A" w:rsidRPr="00EC1C64" w:rsidRDefault="00BF7893" w:rsidP="000D3EA8">
      <w:pPr>
        <w:ind w:left="1440" w:firstLine="720"/>
      </w:pPr>
      <w:r w:rsidRPr="00EC1C64">
        <w:t xml:space="preserve">Le système d’authentification retenu est celui utilise dans </w:t>
      </w:r>
      <w:proofErr w:type="spellStart"/>
      <w:r w:rsidR="00641E1C">
        <w:t>Leagues</w:t>
      </w:r>
      <w:proofErr w:type="spellEnd"/>
      <w:r w:rsidR="00641E1C">
        <w:t xml:space="preserve"> of Legends</w:t>
      </w:r>
      <w:r w:rsidRPr="00EC1C64">
        <w:t xml:space="preserve"> entre autres. Ce système est </w:t>
      </w:r>
      <w:r w:rsidR="00641E1C">
        <w:t xml:space="preserve">un système demandant </w:t>
      </w:r>
      <w:r w:rsidRPr="00EC1C64">
        <w:t>un pseudonyme</w:t>
      </w:r>
      <w:r w:rsidR="00641E1C">
        <w:t xml:space="preserve"> et un mot de </w:t>
      </w:r>
      <w:proofErr w:type="spellStart"/>
      <w:r w:rsidR="00641E1C">
        <w:t>pass</w:t>
      </w:r>
      <w:proofErr w:type="spellEnd"/>
      <w:r w:rsidR="00641E1C">
        <w:t xml:space="preserve"> valide correspondant à un compte préalablement enregistr</w:t>
      </w:r>
      <w:r w:rsidR="00641E1C" w:rsidRPr="00EC1C64">
        <w:t>é</w:t>
      </w:r>
      <w:r w:rsidRPr="00EC1C64">
        <w:t xml:space="preserve">. </w:t>
      </w:r>
      <w:r w:rsidR="00F04887">
        <w:t>L’enregistrement des compte ce fera depuis le client et non depuis un site internet dédi</w:t>
      </w:r>
      <w:r w:rsidR="00F04887" w:rsidRPr="00EC1C64">
        <w:t>é</w:t>
      </w:r>
      <w:r w:rsidR="00F04887">
        <w:t xml:space="preserve"> à l’enregistrement. Ce choix impose des questions de sécurisation de la connexion. Mais il permet d’ajouter un enregistrement des statistiques de parti associé à chaque compte. Et ainsi ajouter un système de succès en fonction de ses statistiques.</w:t>
      </w:r>
      <w:bookmarkStart w:id="8" w:name="_GoBack"/>
      <w:bookmarkEnd w:id="8"/>
    </w:p>
    <w:p w:rsidR="00BF7893" w:rsidRPr="00EC1C64" w:rsidRDefault="0074535A" w:rsidP="000D3EA8">
      <w:pPr>
        <w:pStyle w:val="Titre3"/>
        <w:ind w:left="720" w:firstLine="720"/>
      </w:pPr>
      <w:bookmarkStart w:id="9" w:name="_Toc336780987"/>
      <w:r w:rsidRPr="00EC1C64">
        <w:t>Système de connexion au serveur de jeu :</w:t>
      </w:r>
      <w:bookmarkEnd w:id="9"/>
      <w:r w:rsidRPr="00EC1C64">
        <w:t xml:space="preserve"> </w:t>
      </w:r>
    </w:p>
    <w:p w:rsidR="0074535A" w:rsidRPr="00EC1C64" w:rsidRDefault="0074535A" w:rsidP="000D3EA8">
      <w:pPr>
        <w:ind w:left="1440" w:firstLine="720"/>
      </w:pPr>
      <w:r w:rsidRPr="00EC1C64">
        <w:t xml:space="preserve">Le système de connexion choisi est celui utilise dans la plupart des jeux vidéo orientés </w:t>
      </w:r>
      <w:proofErr w:type="spellStart"/>
      <w:r w:rsidRPr="00EC1C64">
        <w:t>multijoueur</w:t>
      </w:r>
      <w:proofErr w:type="spellEnd"/>
      <w:r w:rsidRPr="00EC1C64">
        <w:t xml:space="preserve">. Le client lance son application et doit choisir son serveur de jeu de la </w:t>
      </w:r>
      <w:r w:rsidR="007C4876" w:rsidRPr="00EC1C64">
        <w:t>même</w:t>
      </w:r>
      <w:r w:rsidRPr="00EC1C64">
        <w:t xml:space="preserve"> manière que dans </w:t>
      </w:r>
      <w:proofErr w:type="spellStart"/>
      <w:r w:rsidRPr="00EC1C64">
        <w:t>Counter</w:t>
      </w:r>
      <w:proofErr w:type="spellEnd"/>
      <w:r w:rsidRPr="00EC1C64">
        <w:t xml:space="preserve"> Strike.</w:t>
      </w:r>
    </w:p>
    <w:p w:rsidR="0074535A" w:rsidRPr="00EC1C64" w:rsidRDefault="007D16D5" w:rsidP="000D3EA8">
      <w:pPr>
        <w:pStyle w:val="Titre3"/>
        <w:ind w:left="720" w:firstLine="720"/>
      </w:pPr>
      <w:bookmarkStart w:id="10" w:name="_Toc336780988"/>
      <w:r w:rsidRPr="00EC1C64">
        <w:lastRenderedPageBreak/>
        <w:t xml:space="preserve">Le détail des </w:t>
      </w:r>
      <w:proofErr w:type="spellStart"/>
      <w:r w:rsidRPr="00EC1C64">
        <w:t>gameplays</w:t>
      </w:r>
      <w:proofErr w:type="spellEnd"/>
      <w:r w:rsidRPr="00EC1C64">
        <w:t> :</w:t>
      </w:r>
      <w:bookmarkEnd w:id="10"/>
    </w:p>
    <w:p w:rsidR="0055703F" w:rsidRPr="00EC1C64" w:rsidRDefault="0055703F" w:rsidP="000D3EA8">
      <w:pPr>
        <w:ind w:left="1440" w:firstLine="720"/>
        <w:rPr>
          <w:rFonts w:eastAsia="Times New Roman"/>
        </w:rPr>
      </w:pPr>
      <w:r w:rsidRPr="00EC1C64">
        <w:t xml:space="preserve">L’idée principal du jeu est de réunir plusieurs </w:t>
      </w:r>
      <w:proofErr w:type="spellStart"/>
      <w:r w:rsidRPr="00EC1C64">
        <w:t>gameplays</w:t>
      </w:r>
      <w:proofErr w:type="spellEnd"/>
      <w:r w:rsidRPr="00EC1C64">
        <w:t xml:space="preserve"> différent le jeu comportera donc 3 factions et pour chacune de ces faction le joueur pourra choisir si il veut jouer le héros en mode shooter de la faction ou jouer la faction dans un type plus orienté RTS</w:t>
      </w:r>
    </w:p>
    <w:p w:rsidR="0055703F" w:rsidRPr="00EC1C64" w:rsidRDefault="001E672F" w:rsidP="00F97E69">
      <w:pPr>
        <w:pStyle w:val="Sous-titre"/>
      </w:pPr>
      <w:r w:rsidRPr="00EC1C64">
        <w:t>Les nom</w:t>
      </w:r>
      <w:r w:rsidR="0055703F" w:rsidRPr="00EC1C64">
        <w:t>s</w:t>
      </w:r>
      <w:r w:rsidRPr="00EC1C64">
        <w:t xml:space="preserve"> des faction</w:t>
      </w:r>
      <w:r w:rsidR="0055703F" w:rsidRPr="00EC1C64">
        <w:t>s</w:t>
      </w:r>
      <w:r w:rsidRPr="00EC1C64">
        <w:t xml:space="preserve"> ne sont pas encore </w:t>
      </w:r>
      <w:r w:rsidR="0055703F" w:rsidRPr="00EC1C64">
        <w:t>définis</w:t>
      </w:r>
      <w:r w:rsidRPr="00EC1C64">
        <w:t xml:space="preserve"> mais il</w:t>
      </w:r>
      <w:r w:rsidR="0055703F" w:rsidRPr="00EC1C64">
        <w:t>s</w:t>
      </w:r>
      <w:r w:rsidRPr="00EC1C64">
        <w:t xml:space="preserve"> comporteront :</w:t>
      </w:r>
    </w:p>
    <w:p w:rsidR="00A84AC2" w:rsidRDefault="001E672F" w:rsidP="00A84AC2">
      <w:pPr>
        <w:pStyle w:val="Paragraphedeliste"/>
        <w:numPr>
          <w:ilvl w:val="0"/>
          <w:numId w:val="16"/>
        </w:numPr>
      </w:pPr>
      <w:r w:rsidRPr="00EC1C64">
        <w:t>Dans les shooter</w:t>
      </w:r>
      <w:r w:rsidR="0055703F" w:rsidRPr="00EC1C64">
        <w:t> :</w:t>
      </w:r>
      <w:r w:rsidRPr="00A84AC2">
        <w:rPr>
          <w:sz w:val="27"/>
          <w:szCs w:val="27"/>
        </w:rPr>
        <w:br/>
      </w:r>
      <w:r w:rsidR="0055703F" w:rsidRPr="00EC1C64">
        <w:t> </w:t>
      </w:r>
    </w:p>
    <w:p w:rsidR="00A84AC2" w:rsidRPr="00A84AC2" w:rsidRDefault="001E672F" w:rsidP="00A84AC2">
      <w:pPr>
        <w:pStyle w:val="Paragraphedeliste"/>
        <w:numPr>
          <w:ilvl w:val="1"/>
          <w:numId w:val="16"/>
        </w:numPr>
      </w:pPr>
      <w:r w:rsidRPr="00EC1C64">
        <w:t xml:space="preserve">Un hunter, </w:t>
      </w:r>
      <w:r w:rsidR="0055703F" w:rsidRPr="00EC1C64">
        <w:t>unité</w:t>
      </w:r>
      <w:r w:rsidRPr="00EC1C64">
        <w:t xml:space="preserve"> qui </w:t>
      </w:r>
      <w:r w:rsidR="0055703F" w:rsidRPr="00EC1C64">
        <w:t>peut</w:t>
      </w:r>
      <w:r w:rsidRPr="00EC1C64">
        <w:t xml:space="preserve"> </w:t>
      </w:r>
      <w:r w:rsidR="0055703F" w:rsidRPr="00EC1C64">
        <w:t>être furtive</w:t>
      </w:r>
      <w:r w:rsidRPr="00EC1C64">
        <w:t xml:space="preserve"> donc le joueur </w:t>
      </w:r>
      <w:r w:rsidR="0055703F" w:rsidRPr="00EC1C64">
        <w:t>contrôlé</w:t>
      </w:r>
      <w:r w:rsidRPr="00EC1C64">
        <w:t xml:space="preserve"> par vu de </w:t>
      </w:r>
      <w:r w:rsidR="0055703F" w:rsidRPr="00EC1C64">
        <w:t>dessus</w:t>
      </w:r>
      <w:r w:rsidRPr="00EC1C64">
        <w:t xml:space="preserve"> et qui possède un brouillard de </w:t>
      </w:r>
      <w:r w:rsidR="0055703F" w:rsidRPr="00EC1C64">
        <w:t>guerre</w:t>
      </w:r>
      <w:r w:rsidRPr="00EC1C64">
        <w:t xml:space="preserve"> autour de son champ de vision </w:t>
      </w:r>
      <w:r w:rsidR="0055703F" w:rsidRPr="00EC1C64">
        <w:t>possède</w:t>
      </w:r>
      <w:r w:rsidRPr="00EC1C64">
        <w:t xml:space="preserve"> une distance de vision plus importante que les autre</w:t>
      </w:r>
      <w:r w:rsidR="0055703F" w:rsidRPr="00EC1C64">
        <w:t>s</w:t>
      </w:r>
      <w:r w:rsidRPr="00EC1C64">
        <w:t xml:space="preserve"> </w:t>
      </w:r>
      <w:proofErr w:type="spellStart"/>
      <w:r w:rsidRPr="00EC1C64">
        <w:t>shooter</w:t>
      </w:r>
      <w:r w:rsidR="0055703F" w:rsidRPr="00EC1C64">
        <w:t>s</w:t>
      </w:r>
      <w:proofErr w:type="spellEnd"/>
      <w:r w:rsidRPr="00EC1C64">
        <w:t xml:space="preserve">, le champ de vision est en </w:t>
      </w:r>
      <w:r w:rsidR="0055703F" w:rsidRPr="00EC1C64">
        <w:t>cône et non de</w:t>
      </w:r>
      <w:r w:rsidRPr="00EC1C64">
        <w:t xml:space="preserve"> 360</w:t>
      </w:r>
      <w:r w:rsidR="0055703F" w:rsidRPr="00EC1C64">
        <w:t xml:space="preserve"> degrés</w:t>
      </w:r>
      <w:r w:rsidRPr="00EC1C64">
        <w:t xml:space="preserve"> autour de lui</w:t>
      </w:r>
      <w:r w:rsidR="0055703F" w:rsidRPr="00EC1C64">
        <w:t>.</w:t>
      </w:r>
      <w:r w:rsidR="00A84AC2">
        <w:rPr>
          <w:sz w:val="27"/>
          <w:szCs w:val="27"/>
        </w:rPr>
        <w:br/>
      </w:r>
    </w:p>
    <w:p w:rsidR="00A84AC2" w:rsidRPr="00A84AC2" w:rsidRDefault="001E672F" w:rsidP="00A84AC2">
      <w:pPr>
        <w:pStyle w:val="Paragraphedeliste"/>
        <w:numPr>
          <w:ilvl w:val="1"/>
          <w:numId w:val="16"/>
        </w:numPr>
      </w:pPr>
      <w:r w:rsidRPr="00EC1C64">
        <w:t xml:space="preserve">Un mage, </w:t>
      </w:r>
      <w:r w:rsidR="0055703F" w:rsidRPr="00EC1C64">
        <w:t>unité</w:t>
      </w:r>
      <w:r w:rsidRPr="00EC1C64">
        <w:t xml:space="preserve"> </w:t>
      </w:r>
      <w:r w:rsidR="0055703F" w:rsidRPr="00EC1C64">
        <w:t>axée</w:t>
      </w:r>
      <w:r w:rsidRPr="00EC1C64">
        <w:t xml:space="preserve"> sur des sort</w:t>
      </w:r>
      <w:r w:rsidR="0055703F" w:rsidRPr="00EC1C64">
        <w:t>s</w:t>
      </w:r>
      <w:r w:rsidRPr="00EC1C64">
        <w:t xml:space="preserve"> magique</w:t>
      </w:r>
      <w:r w:rsidR="0055703F" w:rsidRPr="00EC1C64">
        <w:t>s</w:t>
      </w:r>
      <w:r w:rsidRPr="00EC1C64">
        <w:t>, bouclier</w:t>
      </w:r>
      <w:r w:rsidR="00F97E69">
        <w:t xml:space="preserve">, </w:t>
      </w:r>
      <w:r w:rsidRPr="00EC1C64">
        <w:t xml:space="preserve"> </w:t>
      </w:r>
      <w:r w:rsidR="0055703F" w:rsidRPr="00EC1C64">
        <w:t>déplacement</w:t>
      </w:r>
      <w:r w:rsidRPr="00EC1C64">
        <w:t xml:space="preserve"> d</w:t>
      </w:r>
      <w:r w:rsidR="0055703F" w:rsidRPr="00EC1C64">
        <w:t>’unités</w:t>
      </w:r>
      <w:r w:rsidRPr="00EC1C64">
        <w:t xml:space="preserve"> par </w:t>
      </w:r>
      <w:r w:rsidR="0055703F" w:rsidRPr="00EC1C64">
        <w:t xml:space="preserve">télékinésie, </w:t>
      </w:r>
      <w:r w:rsidRPr="00EC1C64">
        <w:t xml:space="preserve">vision </w:t>
      </w:r>
      <w:r w:rsidR="0055703F" w:rsidRPr="00EC1C64">
        <w:t xml:space="preserve">à </w:t>
      </w:r>
      <w:r w:rsidRPr="00EC1C64">
        <w:t xml:space="preserve">360 </w:t>
      </w:r>
      <w:r w:rsidR="0055703F" w:rsidRPr="00EC1C64">
        <w:t>degrés</w:t>
      </w:r>
      <w:r w:rsidRPr="00EC1C64">
        <w:t xml:space="preserve"> avec un rayon plus </w:t>
      </w:r>
      <w:r w:rsidR="0055703F" w:rsidRPr="00EC1C64">
        <w:t>réduit</w:t>
      </w:r>
      <w:r w:rsidR="00F97E69">
        <w:t xml:space="preserve"> que le hunter.</w:t>
      </w:r>
      <w:r w:rsidR="00A84AC2">
        <w:rPr>
          <w:sz w:val="27"/>
          <w:szCs w:val="27"/>
        </w:rPr>
        <w:br/>
      </w:r>
    </w:p>
    <w:p w:rsidR="00A84AC2" w:rsidRDefault="0055703F" w:rsidP="00A84AC2">
      <w:pPr>
        <w:pStyle w:val="Paragraphedeliste"/>
        <w:numPr>
          <w:ilvl w:val="1"/>
          <w:numId w:val="16"/>
        </w:numPr>
      </w:pPr>
      <w:r w:rsidRPr="00EC1C64">
        <w:t>U</w:t>
      </w:r>
      <w:r w:rsidR="001E672F" w:rsidRPr="00EC1C64">
        <w:t>n gladiateur</w:t>
      </w:r>
      <w:r w:rsidRPr="00EC1C64">
        <w:t>, u</w:t>
      </w:r>
      <w:r w:rsidR="001E672F" w:rsidRPr="00EC1C64">
        <w:t xml:space="preserve">ne </w:t>
      </w:r>
      <w:r w:rsidRPr="00EC1C64">
        <w:t>unité</w:t>
      </w:r>
      <w:r w:rsidR="001E672F" w:rsidRPr="00EC1C64">
        <w:t xml:space="preserve"> qui traine un boulet/masse/</w:t>
      </w:r>
      <w:r w:rsidRPr="00EC1C64">
        <w:t>épée</w:t>
      </w:r>
      <w:r w:rsidR="001E672F" w:rsidRPr="00EC1C64">
        <w:t xml:space="preserve"> </w:t>
      </w:r>
      <w:r w:rsidRPr="00EC1C64">
        <w:t>derrière</w:t>
      </w:r>
      <w:r w:rsidR="001E672F" w:rsidRPr="00EC1C64">
        <w:t xml:space="preserve"> elle, et peut frapper les ennemis avec. (</w:t>
      </w:r>
      <w:r w:rsidR="00932E5A" w:rsidRPr="00EC1C64">
        <w:t>Voir</w:t>
      </w:r>
      <w:r w:rsidR="001E672F" w:rsidRPr="00EC1C64">
        <w:t xml:space="preserve"> </w:t>
      </w:r>
      <w:proofErr w:type="spellStart"/>
      <w:r w:rsidR="001E672F" w:rsidRPr="00EC1C64">
        <w:t>hammerfight</w:t>
      </w:r>
      <w:proofErr w:type="spellEnd"/>
      <w:r w:rsidR="001E672F" w:rsidRPr="00EC1C64">
        <w:t xml:space="preserve">), </w:t>
      </w:r>
      <w:r w:rsidRPr="00EC1C64">
        <w:t>dégâts</w:t>
      </w:r>
      <w:r w:rsidR="001E672F" w:rsidRPr="00EC1C64">
        <w:t xml:space="preserve"> en fonction de la vitesse. </w:t>
      </w:r>
      <w:r w:rsidR="00932E5A" w:rsidRPr="00EC1C64">
        <w:t>Même</w:t>
      </w:r>
      <w:r w:rsidR="001E672F" w:rsidRPr="00EC1C64">
        <w:t xml:space="preserve"> vision que le mage</w:t>
      </w:r>
      <w:r w:rsidR="00F97E69">
        <w:t>.</w:t>
      </w:r>
    </w:p>
    <w:p w:rsidR="00C040D6" w:rsidRPr="00A84AC2" w:rsidRDefault="00C040D6" w:rsidP="00C040D6">
      <w:pPr>
        <w:pStyle w:val="Paragraphedeliste"/>
        <w:ind w:left="1440"/>
      </w:pPr>
    </w:p>
    <w:p w:rsidR="00A84AC2" w:rsidRDefault="001E672F" w:rsidP="00A84AC2">
      <w:pPr>
        <w:pStyle w:val="Paragraphedeliste"/>
        <w:numPr>
          <w:ilvl w:val="0"/>
          <w:numId w:val="16"/>
        </w:numPr>
      </w:pPr>
      <w:r w:rsidRPr="00EC1C64">
        <w:t>Dans les R</w:t>
      </w:r>
      <w:r w:rsidR="00932E5A" w:rsidRPr="00EC1C64">
        <w:t>.</w:t>
      </w:r>
      <w:r w:rsidRPr="00EC1C64">
        <w:t>T</w:t>
      </w:r>
      <w:r w:rsidR="00932E5A" w:rsidRPr="00EC1C64">
        <w:t>.</w:t>
      </w:r>
      <w:r w:rsidRPr="00EC1C64">
        <w:t>S</w:t>
      </w:r>
      <w:r w:rsidR="00932E5A" w:rsidRPr="00EC1C64">
        <w:t> :</w:t>
      </w:r>
    </w:p>
    <w:p w:rsidR="00D1056B" w:rsidRPr="00A84AC2" w:rsidRDefault="00D1056B" w:rsidP="00D1056B">
      <w:pPr>
        <w:pStyle w:val="Paragraphedeliste"/>
      </w:pPr>
    </w:p>
    <w:p w:rsidR="00A84AC2" w:rsidRDefault="001E672F" w:rsidP="00A84AC2">
      <w:pPr>
        <w:pStyle w:val="Paragraphedeliste"/>
        <w:numPr>
          <w:ilvl w:val="1"/>
          <w:numId w:val="16"/>
        </w:numPr>
      </w:pPr>
      <w:r w:rsidRPr="00EC1C64">
        <w:t xml:space="preserve">Les </w:t>
      </w:r>
      <w:r w:rsidR="00932E5A" w:rsidRPr="00EC1C64">
        <w:t>éléments.</w:t>
      </w:r>
      <w:r w:rsidR="00932E5A" w:rsidRPr="00A84AC2">
        <w:rPr>
          <w:rStyle w:val="apple-tab-span"/>
          <w:rFonts w:ascii="Arial" w:hAnsi="Arial" w:cs="Arial"/>
          <w:color w:val="000000"/>
          <w:sz w:val="23"/>
          <w:szCs w:val="23"/>
        </w:rPr>
        <w:t xml:space="preserve"> </w:t>
      </w:r>
      <w:r w:rsidR="00932E5A" w:rsidRPr="00EC1C64">
        <w:t>Les</w:t>
      </w:r>
      <w:r w:rsidRPr="00EC1C64">
        <w:t xml:space="preserve"> </w:t>
      </w:r>
      <w:r w:rsidR="00932E5A" w:rsidRPr="00EC1C64">
        <w:t>éléments</w:t>
      </w:r>
      <w:r w:rsidRPr="00EC1C64">
        <w:t xml:space="preserve"> sont </w:t>
      </w:r>
      <w:r w:rsidR="00932E5A" w:rsidRPr="00EC1C64">
        <w:t>créés</w:t>
      </w:r>
      <w:r w:rsidRPr="00EC1C64">
        <w:t xml:space="preserve"> au </w:t>
      </w:r>
      <w:r w:rsidR="00932E5A" w:rsidRPr="00EC1C64">
        <w:t>début</w:t>
      </w:r>
      <w:r w:rsidRPr="00EC1C64">
        <w:t xml:space="preserve"> au nombre de 4 </w:t>
      </w:r>
      <w:r w:rsidR="00932E5A" w:rsidRPr="00EC1C64">
        <w:t xml:space="preserve">ont des pouvoirs </w:t>
      </w:r>
      <w:r w:rsidR="00F21061" w:rsidRPr="00EC1C64">
        <w:t>distincts</w:t>
      </w:r>
      <w:r w:rsidRPr="00EC1C64">
        <w:t xml:space="preserve"> et </w:t>
      </w:r>
      <w:r w:rsidR="00932E5A" w:rsidRPr="00EC1C64">
        <w:t>peuvent</w:t>
      </w:r>
      <w:r w:rsidRPr="00EC1C64">
        <w:t xml:space="preserve"> se combiner, vu du </w:t>
      </w:r>
      <w:r w:rsidR="00932E5A" w:rsidRPr="00EC1C64">
        <w:t>dessus classique en mode R.T.S</w:t>
      </w:r>
      <w:r w:rsidRPr="00EC1C64">
        <w:t>.</w:t>
      </w:r>
    </w:p>
    <w:p w:rsidR="00A84AC2" w:rsidRPr="00A84AC2" w:rsidRDefault="00A84AC2" w:rsidP="00A84AC2">
      <w:pPr>
        <w:pStyle w:val="Paragraphedeliste"/>
        <w:ind w:left="1440"/>
      </w:pPr>
    </w:p>
    <w:p w:rsidR="00A84AC2" w:rsidRPr="00A84AC2" w:rsidRDefault="00F21061" w:rsidP="00A84AC2">
      <w:pPr>
        <w:pStyle w:val="Paragraphedeliste"/>
        <w:numPr>
          <w:ilvl w:val="1"/>
          <w:numId w:val="16"/>
        </w:numPr>
      </w:pPr>
      <w:r w:rsidRPr="00EC1C64">
        <w:t>T</w:t>
      </w:r>
      <w:r w:rsidR="001E672F" w:rsidRPr="00EC1C64">
        <w:t>isseur d</w:t>
      </w:r>
      <w:r w:rsidRPr="00EC1C64">
        <w:t>’esprit, unité pouvant invoquer des monstres</w:t>
      </w:r>
      <w:r w:rsidR="001E672F" w:rsidRPr="00EC1C64">
        <w:t xml:space="preserve"> su</w:t>
      </w:r>
      <w:r w:rsidRPr="00EC1C64">
        <w:t>r</w:t>
      </w:r>
      <w:r w:rsidR="001E672F" w:rsidRPr="00EC1C64">
        <w:t xml:space="preserve"> la </w:t>
      </w:r>
      <w:proofErr w:type="spellStart"/>
      <w:r w:rsidR="001E672F" w:rsidRPr="00EC1C64">
        <w:t>map</w:t>
      </w:r>
      <w:proofErr w:type="spellEnd"/>
      <w:r w:rsidR="001E672F" w:rsidRPr="00EC1C64">
        <w:t xml:space="preserve"> </w:t>
      </w:r>
      <w:r w:rsidR="00DD620A" w:rsidRPr="00EC1C64">
        <w:t>à</w:t>
      </w:r>
      <w:r w:rsidR="001E672F" w:rsidRPr="00EC1C64">
        <w:t xml:space="preserve"> </w:t>
      </w:r>
      <w:r w:rsidRPr="00EC1C64">
        <w:t>travers</w:t>
      </w:r>
      <w:r w:rsidR="001E672F" w:rsidRPr="00EC1C64">
        <w:t xml:space="preserve"> de</w:t>
      </w:r>
      <w:r w:rsidRPr="00EC1C64">
        <w:t>s</w:t>
      </w:r>
      <w:r w:rsidR="001E672F" w:rsidRPr="00EC1C64">
        <w:t xml:space="preserve"> portail</w:t>
      </w:r>
      <w:r w:rsidRPr="00EC1C64">
        <w:t>s</w:t>
      </w:r>
      <w:r w:rsidR="001E672F" w:rsidRPr="00EC1C64">
        <w:t xml:space="preserve"> qui s</w:t>
      </w:r>
      <w:r w:rsidRPr="00EC1C64">
        <w:t>’</w:t>
      </w:r>
      <w:r w:rsidR="001E672F" w:rsidRPr="00EC1C64">
        <w:t>ouvre</w:t>
      </w:r>
      <w:r w:rsidRPr="00EC1C64">
        <w:t>nt</w:t>
      </w:r>
      <w:r w:rsidR="001E672F" w:rsidRPr="00EC1C64">
        <w:t xml:space="preserve"> </w:t>
      </w:r>
      <w:r w:rsidRPr="00EC1C64">
        <w:t xml:space="preserve">aléatoirement, </w:t>
      </w:r>
      <w:r w:rsidR="001E672F" w:rsidRPr="00EC1C64">
        <w:t xml:space="preserve">il perd de </w:t>
      </w:r>
      <w:r w:rsidRPr="00EC1C64">
        <w:t>l’énergie</w:t>
      </w:r>
      <w:r w:rsidR="001E672F" w:rsidRPr="00EC1C64">
        <w:t xml:space="preserve"> </w:t>
      </w:r>
      <w:r w:rsidR="002E5DDE" w:rsidRPr="00EC1C64">
        <w:t>à</w:t>
      </w:r>
      <w:r w:rsidR="001E672F" w:rsidRPr="00EC1C64">
        <w:t xml:space="preserve"> </w:t>
      </w:r>
      <w:r w:rsidRPr="00EC1C64">
        <w:t>chaque</w:t>
      </w:r>
      <w:r w:rsidR="001E672F" w:rsidRPr="00EC1C64">
        <w:t xml:space="preserve"> invocation</w:t>
      </w:r>
      <w:r w:rsidRPr="00EC1C64">
        <w:t>.</w:t>
      </w:r>
    </w:p>
    <w:p w:rsidR="00A84AC2" w:rsidRPr="00A84AC2" w:rsidRDefault="00A84AC2" w:rsidP="00A84AC2">
      <w:pPr>
        <w:pStyle w:val="Paragraphedeliste"/>
        <w:ind w:left="1440"/>
      </w:pPr>
    </w:p>
    <w:p w:rsidR="007D16D5" w:rsidRPr="00EC1C64" w:rsidRDefault="002E5DDE" w:rsidP="00A84AC2">
      <w:pPr>
        <w:pStyle w:val="Paragraphedeliste"/>
        <w:numPr>
          <w:ilvl w:val="1"/>
          <w:numId w:val="16"/>
        </w:numPr>
      </w:pPr>
      <w:r w:rsidRPr="00EC1C64">
        <w:t>Le commando. Le commando est composé</w:t>
      </w:r>
      <w:r w:rsidR="001E672F" w:rsidRPr="00EC1C64">
        <w:t xml:space="preserve"> de </w:t>
      </w:r>
      <w:r w:rsidR="00F21061" w:rsidRPr="00EC1C64">
        <w:t>plusieurs</w:t>
      </w:r>
      <w:r w:rsidR="001E672F" w:rsidRPr="00EC1C64">
        <w:t xml:space="preserve"> </w:t>
      </w:r>
      <w:r w:rsidR="00F21061" w:rsidRPr="00EC1C64">
        <w:t>unités contrôlables</w:t>
      </w:r>
      <w:r w:rsidRPr="00EC1C64">
        <w:t xml:space="preserve"> qui </w:t>
      </w:r>
      <w:r w:rsidR="00F21061" w:rsidRPr="00EC1C64">
        <w:t xml:space="preserve">peuvent construire </w:t>
      </w:r>
      <w:r w:rsidR="001E672F" w:rsidRPr="00EC1C64">
        <w:t xml:space="preserve">des </w:t>
      </w:r>
      <w:r w:rsidR="00F21061" w:rsidRPr="00EC1C64">
        <w:t>bâtiments</w:t>
      </w:r>
      <w:r w:rsidR="00AD1C1D" w:rsidRPr="00EC1C64">
        <w:t>.</w:t>
      </w:r>
    </w:p>
    <w:p w:rsidR="00AD1C1D" w:rsidRPr="00EC1C64" w:rsidRDefault="00AD1C1D" w:rsidP="00AD1C1D">
      <w:pPr>
        <w:spacing w:before="100" w:beforeAutospacing="1" w:after="100" w:afterAutospacing="1" w:line="240" w:lineRule="auto"/>
        <w:textAlignment w:val="baseline"/>
        <w:rPr>
          <w:rFonts w:ascii="Arial" w:hAnsi="Arial" w:cs="Arial"/>
          <w:color w:val="000000"/>
          <w:sz w:val="23"/>
          <w:szCs w:val="23"/>
        </w:rPr>
      </w:pPr>
    </w:p>
    <w:p w:rsidR="00AD1C1D" w:rsidRPr="00EC1C64" w:rsidRDefault="00AD1C1D" w:rsidP="00C12AEF">
      <w:pPr>
        <w:pStyle w:val="Titre1"/>
        <w:numPr>
          <w:ilvl w:val="0"/>
          <w:numId w:val="11"/>
        </w:numPr>
      </w:pPr>
      <w:bookmarkStart w:id="11" w:name="_Toc336780989"/>
      <w:r w:rsidRPr="00EC1C64">
        <w:t>Taches</w:t>
      </w:r>
      <w:bookmarkEnd w:id="11"/>
    </w:p>
    <w:p w:rsidR="00AD1C1D" w:rsidRPr="00EC1C64" w:rsidRDefault="00AD1C1D" w:rsidP="00DA5692">
      <w:pPr>
        <w:pStyle w:val="Titre1"/>
        <w:ind w:firstLine="720"/>
      </w:pPr>
      <w:bookmarkStart w:id="12" w:name="_Toc336780990"/>
      <w:r w:rsidRPr="00EC1C64">
        <w:t>Interface du joueur</w:t>
      </w:r>
      <w:bookmarkEnd w:id="12"/>
    </w:p>
    <w:p w:rsidR="00AD1C1D" w:rsidRPr="00EC1C64" w:rsidRDefault="00AD1C1D" w:rsidP="00DA5692">
      <w:pPr>
        <w:pStyle w:val="Sous-titre"/>
        <w:ind w:firstLine="720"/>
      </w:pPr>
      <w:r w:rsidRPr="00EC1C64">
        <w:t xml:space="preserve">Edouard </w:t>
      </w:r>
      <w:proofErr w:type="spellStart"/>
      <w:r w:rsidRPr="00EC1C64">
        <w:t>Brunvarlet</w:t>
      </w:r>
      <w:proofErr w:type="spellEnd"/>
    </w:p>
    <w:p w:rsidR="00AD1C1D" w:rsidRPr="00EC1C64" w:rsidRDefault="00AD1C1D" w:rsidP="00AD1C1D">
      <w:pPr>
        <w:pStyle w:val="Paragraphedeliste"/>
        <w:numPr>
          <w:ilvl w:val="0"/>
          <w:numId w:val="12"/>
        </w:numPr>
      </w:pPr>
      <w:r w:rsidRPr="00EC1C64">
        <w:t>Page d’accueil</w:t>
      </w:r>
    </w:p>
    <w:p w:rsidR="00AD1C1D" w:rsidRPr="00EC1C64" w:rsidRDefault="00AD1C1D" w:rsidP="00AD1C1D">
      <w:pPr>
        <w:pStyle w:val="Paragraphedeliste"/>
        <w:numPr>
          <w:ilvl w:val="0"/>
          <w:numId w:val="12"/>
        </w:numPr>
      </w:pPr>
      <w:r w:rsidRPr="00EC1C64">
        <w:t>Menu</w:t>
      </w:r>
    </w:p>
    <w:p w:rsidR="00AD1C1D" w:rsidRPr="00EC1C64" w:rsidRDefault="00AD1C1D" w:rsidP="00AD1C1D">
      <w:pPr>
        <w:pStyle w:val="Paragraphedeliste"/>
        <w:numPr>
          <w:ilvl w:val="1"/>
          <w:numId w:val="12"/>
        </w:numPr>
      </w:pPr>
      <w:r w:rsidRPr="00EC1C64">
        <w:t>Options</w:t>
      </w:r>
    </w:p>
    <w:p w:rsidR="00AD1C1D" w:rsidRPr="00EC1C64" w:rsidRDefault="00AD1C1D" w:rsidP="00AD1C1D">
      <w:pPr>
        <w:pStyle w:val="Paragraphedeliste"/>
        <w:numPr>
          <w:ilvl w:val="0"/>
          <w:numId w:val="12"/>
        </w:numPr>
      </w:pPr>
      <w:r w:rsidRPr="00EC1C64">
        <w:t>Choix d’un gameplay</w:t>
      </w:r>
    </w:p>
    <w:p w:rsidR="00AD1C1D" w:rsidRPr="00EC1C64" w:rsidRDefault="00AD1C1D" w:rsidP="00AD1C1D">
      <w:pPr>
        <w:pStyle w:val="Paragraphedeliste"/>
        <w:numPr>
          <w:ilvl w:val="0"/>
          <w:numId w:val="12"/>
        </w:numPr>
      </w:pPr>
      <w:r w:rsidRPr="00EC1C64">
        <w:t>Choix d’un serveur</w:t>
      </w:r>
    </w:p>
    <w:p w:rsidR="00AD1C1D" w:rsidRPr="00EC1C64" w:rsidRDefault="00AD1C1D" w:rsidP="00AD1C1D">
      <w:pPr>
        <w:pStyle w:val="Paragraphedeliste"/>
        <w:numPr>
          <w:ilvl w:val="0"/>
          <w:numId w:val="12"/>
        </w:numPr>
      </w:pPr>
      <w:r w:rsidRPr="00EC1C64">
        <w:lastRenderedPageBreak/>
        <w:t>Attente de joueurs</w:t>
      </w:r>
    </w:p>
    <w:p w:rsidR="00AD1C1D" w:rsidRPr="00EC1C64" w:rsidRDefault="00AD1C1D" w:rsidP="00AD1C1D">
      <w:pPr>
        <w:pStyle w:val="Paragraphedeliste"/>
        <w:numPr>
          <w:ilvl w:val="0"/>
          <w:numId w:val="12"/>
        </w:numPr>
      </w:pPr>
      <w:r w:rsidRPr="00EC1C64">
        <w:t xml:space="preserve">Interface en jeu des </w:t>
      </w:r>
      <w:proofErr w:type="spellStart"/>
      <w:r w:rsidRPr="00EC1C64">
        <w:t>gameplays</w:t>
      </w:r>
      <w:proofErr w:type="spellEnd"/>
    </w:p>
    <w:p w:rsidR="00AD1C1D" w:rsidRPr="00EC1C64" w:rsidRDefault="00AD1C1D" w:rsidP="00DA5692">
      <w:pPr>
        <w:pStyle w:val="Titre1"/>
        <w:ind w:left="360" w:firstLine="360"/>
      </w:pPr>
      <w:bookmarkStart w:id="13" w:name="_Toc336780991"/>
      <w:r w:rsidRPr="00EC1C64">
        <w:t>Serveur de jeu</w:t>
      </w:r>
      <w:bookmarkEnd w:id="13"/>
    </w:p>
    <w:p w:rsidR="00AD1C1D" w:rsidRPr="00EC1C64" w:rsidRDefault="00AD1C1D" w:rsidP="00DA5692">
      <w:pPr>
        <w:pStyle w:val="Sous-titre"/>
        <w:ind w:firstLine="720"/>
      </w:pPr>
      <w:r w:rsidRPr="00EC1C64">
        <w:t xml:space="preserve">Mathieu </w:t>
      </w:r>
      <w:proofErr w:type="spellStart"/>
      <w:r w:rsidRPr="00EC1C64">
        <w:t>Leurquin</w:t>
      </w:r>
      <w:proofErr w:type="spellEnd"/>
    </w:p>
    <w:p w:rsidR="00AD1C1D" w:rsidRPr="00EC1C64" w:rsidRDefault="00AD1C1D" w:rsidP="00AD1C1D">
      <w:pPr>
        <w:pStyle w:val="Paragraphedeliste"/>
        <w:numPr>
          <w:ilvl w:val="0"/>
          <w:numId w:val="12"/>
        </w:numPr>
      </w:pPr>
      <w:r w:rsidRPr="00EC1C64">
        <w:t>Acceptation des connexions des joueurs</w:t>
      </w:r>
    </w:p>
    <w:p w:rsidR="00AD1C1D" w:rsidRPr="00EC1C64" w:rsidRDefault="00AD1C1D" w:rsidP="00AD1C1D">
      <w:pPr>
        <w:pStyle w:val="Paragraphedeliste"/>
        <w:numPr>
          <w:ilvl w:val="0"/>
          <w:numId w:val="12"/>
        </w:numPr>
      </w:pPr>
      <w:r w:rsidRPr="00EC1C64">
        <w:t>Initialisation du monde</w:t>
      </w:r>
    </w:p>
    <w:p w:rsidR="00AD1C1D" w:rsidRPr="00EC1C64" w:rsidRDefault="00EC1C64" w:rsidP="00AD1C1D">
      <w:pPr>
        <w:pStyle w:val="Paragraphedeliste"/>
        <w:numPr>
          <w:ilvl w:val="0"/>
          <w:numId w:val="12"/>
        </w:numPr>
      </w:pPr>
      <w:r w:rsidRPr="00EC1C64">
        <w:t>Réception</w:t>
      </w:r>
      <w:r w:rsidR="00AD1C1D" w:rsidRPr="00EC1C64">
        <w:t xml:space="preserve"> et </w:t>
      </w:r>
      <w:r w:rsidRPr="00EC1C64">
        <w:t>interprétation</w:t>
      </w:r>
      <w:r w:rsidR="00AD1C1D" w:rsidRPr="00EC1C64">
        <w:t xml:space="preserve"> des commandes clients</w:t>
      </w:r>
    </w:p>
    <w:p w:rsidR="00AD1C1D" w:rsidRPr="00EC1C64" w:rsidRDefault="00AD1C1D" w:rsidP="00AD1C1D">
      <w:pPr>
        <w:pStyle w:val="Paragraphedeliste"/>
        <w:numPr>
          <w:ilvl w:val="0"/>
          <w:numId w:val="12"/>
        </w:numPr>
      </w:pPr>
      <w:r w:rsidRPr="00EC1C64">
        <w:t>Envoi des changements du monde au client</w:t>
      </w:r>
    </w:p>
    <w:p w:rsidR="00AD1C1D" w:rsidRPr="00EC1C64" w:rsidRDefault="00EC1C64" w:rsidP="00AD1C1D">
      <w:pPr>
        <w:pStyle w:val="Paragraphedeliste"/>
        <w:numPr>
          <w:ilvl w:val="0"/>
          <w:numId w:val="12"/>
        </w:numPr>
      </w:pPr>
      <w:r w:rsidRPr="00EC1C64">
        <w:t>Fonctionnalités</w:t>
      </w:r>
      <w:r w:rsidR="00AD1C1D" w:rsidRPr="00EC1C64">
        <w:t xml:space="preserve"> du Mage</w:t>
      </w:r>
    </w:p>
    <w:p w:rsidR="00AD1C1D" w:rsidRPr="00EC1C64" w:rsidRDefault="00EC1C64" w:rsidP="00AD1C1D">
      <w:pPr>
        <w:pStyle w:val="Paragraphedeliste"/>
        <w:numPr>
          <w:ilvl w:val="0"/>
          <w:numId w:val="12"/>
        </w:numPr>
      </w:pPr>
      <w:r w:rsidRPr="00EC1C64">
        <w:t>Fonctionnalités</w:t>
      </w:r>
      <w:r w:rsidR="00AD1C1D" w:rsidRPr="00EC1C64">
        <w:t xml:space="preserve"> du Hunter</w:t>
      </w:r>
    </w:p>
    <w:p w:rsidR="00AD1C1D" w:rsidRPr="00EC1C64" w:rsidRDefault="00EC1C64" w:rsidP="00AD1C1D">
      <w:pPr>
        <w:pStyle w:val="Paragraphedeliste"/>
        <w:numPr>
          <w:ilvl w:val="0"/>
          <w:numId w:val="12"/>
        </w:numPr>
      </w:pPr>
      <w:r w:rsidRPr="00EC1C64">
        <w:t>Fonctionnalités</w:t>
      </w:r>
      <w:r w:rsidR="00AD1C1D" w:rsidRPr="00EC1C64">
        <w:t xml:space="preserve"> du Gladiateur</w:t>
      </w:r>
    </w:p>
    <w:p w:rsidR="00AD1C1D" w:rsidRPr="00EC1C64" w:rsidRDefault="00EC1C64" w:rsidP="00AD1C1D">
      <w:pPr>
        <w:pStyle w:val="Paragraphedeliste"/>
        <w:numPr>
          <w:ilvl w:val="0"/>
          <w:numId w:val="12"/>
        </w:numPr>
      </w:pPr>
      <w:r w:rsidRPr="00EC1C64">
        <w:t>Fonctionnalités</w:t>
      </w:r>
      <w:r w:rsidR="00AD1C1D" w:rsidRPr="00EC1C64">
        <w:t xml:space="preserve"> des </w:t>
      </w:r>
      <w:r w:rsidRPr="00EC1C64">
        <w:t>Eléments</w:t>
      </w:r>
    </w:p>
    <w:p w:rsidR="00AD1C1D" w:rsidRPr="00EC1C64" w:rsidRDefault="00EC1C64" w:rsidP="00AD1C1D">
      <w:pPr>
        <w:pStyle w:val="Paragraphedeliste"/>
        <w:numPr>
          <w:ilvl w:val="0"/>
          <w:numId w:val="12"/>
        </w:numPr>
      </w:pPr>
      <w:r w:rsidRPr="00EC1C64">
        <w:t>Fonctionnalités</w:t>
      </w:r>
      <w:r w:rsidR="00AD1C1D" w:rsidRPr="00EC1C64">
        <w:t xml:space="preserve"> du Tisseur D’esprit</w:t>
      </w:r>
    </w:p>
    <w:p w:rsidR="00AD1C1D" w:rsidRPr="00EC1C64" w:rsidRDefault="00EC1C64" w:rsidP="00AD1C1D">
      <w:pPr>
        <w:pStyle w:val="Paragraphedeliste"/>
        <w:numPr>
          <w:ilvl w:val="0"/>
          <w:numId w:val="12"/>
        </w:numPr>
      </w:pPr>
      <w:r w:rsidRPr="00EC1C64">
        <w:t>Fonctionnalités</w:t>
      </w:r>
      <w:r w:rsidR="00AD1C1D" w:rsidRPr="00EC1C64">
        <w:t xml:space="preserve"> du Commando</w:t>
      </w:r>
    </w:p>
    <w:p w:rsidR="00AD1C1D" w:rsidRPr="00EC1C64" w:rsidRDefault="00AD1C1D" w:rsidP="00AD1C1D">
      <w:pPr>
        <w:pStyle w:val="Paragraphedeliste"/>
        <w:numPr>
          <w:ilvl w:val="0"/>
          <w:numId w:val="12"/>
        </w:numPr>
      </w:pPr>
      <w:r w:rsidRPr="00EC1C64">
        <w:t>Commandes client pour tricher</w:t>
      </w:r>
    </w:p>
    <w:p w:rsidR="00AD1C1D" w:rsidRPr="00EC1C64" w:rsidRDefault="00AD1C1D" w:rsidP="00AD1C1D">
      <w:pPr>
        <w:pStyle w:val="Paragraphedeliste"/>
        <w:numPr>
          <w:ilvl w:val="0"/>
          <w:numId w:val="12"/>
        </w:numPr>
      </w:pPr>
      <w:r w:rsidRPr="00EC1C64">
        <w:t>Communication avec le serveur maitre</w:t>
      </w:r>
    </w:p>
    <w:p w:rsidR="00AD1C1D" w:rsidRPr="00EC1C64" w:rsidRDefault="00AD1C1D" w:rsidP="00AD1C1D">
      <w:pPr>
        <w:pStyle w:val="Paragraphedeliste"/>
        <w:numPr>
          <w:ilvl w:val="0"/>
          <w:numId w:val="12"/>
        </w:numPr>
      </w:pPr>
      <w:r w:rsidRPr="00EC1C64">
        <w:t xml:space="preserve">Analyse du jeu pour envoyer le </w:t>
      </w:r>
      <w:r w:rsidR="00EC1C64" w:rsidRPr="00EC1C64">
        <w:t>résumé</w:t>
      </w:r>
      <w:r w:rsidRPr="00EC1C64">
        <w:t xml:space="preserve"> au serveur maitre</w:t>
      </w:r>
    </w:p>
    <w:p w:rsidR="00AD1C1D" w:rsidRPr="00EC1C64" w:rsidRDefault="00AD1C1D" w:rsidP="00DA5692">
      <w:pPr>
        <w:pStyle w:val="Titre1"/>
        <w:ind w:firstLine="720"/>
      </w:pPr>
      <w:bookmarkStart w:id="14" w:name="_Toc336780992"/>
      <w:r w:rsidRPr="00EC1C64">
        <w:t>Serveur maitre</w:t>
      </w:r>
      <w:bookmarkEnd w:id="14"/>
    </w:p>
    <w:p w:rsidR="00AD1C1D" w:rsidRPr="00EC1C64" w:rsidRDefault="00AD1C1D" w:rsidP="00DA5692">
      <w:pPr>
        <w:pStyle w:val="Sous-titre"/>
        <w:ind w:firstLine="720"/>
      </w:pPr>
      <w:r w:rsidRPr="00EC1C64">
        <w:t xml:space="preserve">Benjamin </w:t>
      </w:r>
      <w:proofErr w:type="spellStart"/>
      <w:r w:rsidRPr="00EC1C64">
        <w:t>Ledrappier</w:t>
      </w:r>
      <w:proofErr w:type="spellEnd"/>
    </w:p>
    <w:p w:rsidR="00AD1C1D" w:rsidRPr="00EC1C64" w:rsidRDefault="00AD1C1D" w:rsidP="00AD1C1D">
      <w:pPr>
        <w:pStyle w:val="Paragraphedeliste"/>
        <w:numPr>
          <w:ilvl w:val="0"/>
          <w:numId w:val="12"/>
        </w:numPr>
      </w:pPr>
      <w:r w:rsidRPr="00EC1C64">
        <w:t xml:space="preserve">Base de </w:t>
      </w:r>
      <w:r w:rsidR="00EC1C64" w:rsidRPr="00EC1C64">
        <w:t>données</w:t>
      </w:r>
    </w:p>
    <w:p w:rsidR="00AD1C1D" w:rsidRPr="00EC1C64" w:rsidRDefault="00AD1C1D" w:rsidP="00AD1C1D">
      <w:pPr>
        <w:pStyle w:val="Paragraphedeliste"/>
        <w:numPr>
          <w:ilvl w:val="1"/>
          <w:numId w:val="12"/>
        </w:numPr>
      </w:pPr>
      <w:r w:rsidRPr="00EC1C64">
        <w:t>Sauvegarde des comptes des joueurs</w:t>
      </w:r>
    </w:p>
    <w:p w:rsidR="00AD1C1D" w:rsidRPr="00EC1C64" w:rsidRDefault="00AD1C1D" w:rsidP="00AD1C1D">
      <w:pPr>
        <w:pStyle w:val="Paragraphedeliste"/>
        <w:numPr>
          <w:ilvl w:val="1"/>
          <w:numId w:val="12"/>
        </w:numPr>
      </w:pPr>
      <w:r w:rsidRPr="00EC1C64">
        <w:t xml:space="preserve">Sauvegarde des </w:t>
      </w:r>
      <w:r w:rsidR="00EC1C64" w:rsidRPr="00EC1C64">
        <w:t>succès</w:t>
      </w:r>
      <w:r w:rsidRPr="00EC1C64">
        <w:t>/scores des joueurs</w:t>
      </w:r>
    </w:p>
    <w:p w:rsidR="00AD1C1D" w:rsidRPr="00EC1C64" w:rsidRDefault="00AD1C1D" w:rsidP="00AD1C1D">
      <w:pPr>
        <w:pStyle w:val="Paragraphedeliste"/>
        <w:numPr>
          <w:ilvl w:val="0"/>
          <w:numId w:val="12"/>
        </w:numPr>
      </w:pPr>
      <w:r w:rsidRPr="00EC1C64">
        <w:t>Connexion du joueur</w:t>
      </w:r>
    </w:p>
    <w:p w:rsidR="00AD1C1D" w:rsidRPr="00EC1C64" w:rsidRDefault="00AD1C1D" w:rsidP="00AD1C1D">
      <w:pPr>
        <w:pStyle w:val="Paragraphedeliste"/>
        <w:numPr>
          <w:ilvl w:val="0"/>
          <w:numId w:val="12"/>
        </w:numPr>
      </w:pPr>
      <w:r w:rsidRPr="00EC1C64">
        <w:t>Redirection du joueur vers le serveur de jeu</w:t>
      </w:r>
    </w:p>
    <w:p w:rsidR="00AD1C1D" w:rsidRPr="00EC1C64" w:rsidRDefault="00EC1C64" w:rsidP="00AD1C1D">
      <w:pPr>
        <w:pStyle w:val="Paragraphedeliste"/>
        <w:numPr>
          <w:ilvl w:val="0"/>
          <w:numId w:val="12"/>
        </w:numPr>
      </w:pPr>
      <w:r w:rsidRPr="00EC1C64">
        <w:t>Récupération</w:t>
      </w:r>
      <w:r w:rsidR="00AD1C1D" w:rsidRPr="00EC1C64">
        <w:t xml:space="preserve"> des </w:t>
      </w:r>
      <w:r w:rsidRPr="00EC1C64">
        <w:t>données</w:t>
      </w:r>
      <w:r w:rsidR="00AD1C1D" w:rsidRPr="00EC1C64">
        <w:t xml:space="preserve"> de partie</w:t>
      </w:r>
    </w:p>
    <w:p w:rsidR="00AD1C1D" w:rsidRPr="00EC1C64" w:rsidRDefault="00AD1C1D" w:rsidP="00AD1C1D">
      <w:pPr>
        <w:pStyle w:val="Paragraphedeliste"/>
        <w:numPr>
          <w:ilvl w:val="0"/>
          <w:numId w:val="12"/>
        </w:numPr>
      </w:pPr>
      <w:r w:rsidRPr="00EC1C64">
        <w:t>Envoi d’infos au client</w:t>
      </w:r>
    </w:p>
    <w:p w:rsidR="00AD1C1D" w:rsidRPr="00EC1C64" w:rsidRDefault="00AD1C1D" w:rsidP="00AD1C1D">
      <w:pPr>
        <w:pStyle w:val="Paragraphedeliste"/>
        <w:numPr>
          <w:ilvl w:val="1"/>
          <w:numId w:val="12"/>
        </w:numPr>
      </w:pPr>
      <w:r w:rsidRPr="00EC1C64">
        <w:t>Liste des serveurs</w:t>
      </w:r>
    </w:p>
    <w:p w:rsidR="00AD1C1D" w:rsidRPr="00EC1C64" w:rsidRDefault="00AD1C1D" w:rsidP="00AD1C1D">
      <w:pPr>
        <w:pStyle w:val="Paragraphedeliste"/>
        <w:numPr>
          <w:ilvl w:val="1"/>
          <w:numId w:val="12"/>
        </w:numPr>
      </w:pPr>
      <w:r w:rsidRPr="00EC1C64">
        <w:t xml:space="preserve">Liste des </w:t>
      </w:r>
      <w:r w:rsidR="00EC1C64" w:rsidRPr="00EC1C64">
        <w:t>succès</w:t>
      </w:r>
      <w:r w:rsidRPr="00EC1C64">
        <w:t>/scores</w:t>
      </w:r>
    </w:p>
    <w:p w:rsidR="00AD1C1D" w:rsidRPr="00EC1C64" w:rsidRDefault="00AD1C1D" w:rsidP="00DA5692">
      <w:pPr>
        <w:pStyle w:val="Titre1"/>
        <w:ind w:firstLine="720"/>
      </w:pPr>
      <w:bookmarkStart w:id="15" w:name="_Toc336780993"/>
      <w:r w:rsidRPr="00EC1C64">
        <w:t>Direction Artistique</w:t>
      </w:r>
      <w:bookmarkEnd w:id="15"/>
    </w:p>
    <w:p w:rsidR="00AD1C1D" w:rsidRPr="00EC1C64" w:rsidRDefault="00AD1C1D" w:rsidP="00DA5692">
      <w:pPr>
        <w:pStyle w:val="Sous-titre"/>
        <w:ind w:firstLine="720"/>
      </w:pPr>
      <w:r w:rsidRPr="00EC1C64">
        <w:t>Tarik Abdous</w:t>
      </w:r>
    </w:p>
    <w:p w:rsidR="00AD1C1D" w:rsidRPr="00EC1C64" w:rsidRDefault="00EC1C64" w:rsidP="00AD1C1D">
      <w:pPr>
        <w:pStyle w:val="Paragraphedeliste"/>
        <w:numPr>
          <w:ilvl w:val="0"/>
          <w:numId w:val="12"/>
        </w:numPr>
      </w:pPr>
      <w:r w:rsidRPr="00EC1C64">
        <w:t>Thème</w:t>
      </w:r>
      <w:r w:rsidR="00AD1C1D" w:rsidRPr="00EC1C64">
        <w:t xml:space="preserve"> </w:t>
      </w:r>
      <w:r w:rsidRPr="00EC1C64">
        <w:t>général</w:t>
      </w:r>
    </w:p>
    <w:p w:rsidR="00AD1C1D" w:rsidRPr="00EC1C64" w:rsidRDefault="00AD1C1D" w:rsidP="00AD1C1D">
      <w:pPr>
        <w:pStyle w:val="Paragraphedeliste"/>
        <w:numPr>
          <w:ilvl w:val="0"/>
          <w:numId w:val="12"/>
        </w:numPr>
      </w:pPr>
      <w:r w:rsidRPr="00EC1C64">
        <w:t xml:space="preserve">Apparence des </w:t>
      </w:r>
      <w:r w:rsidR="00EC1C64" w:rsidRPr="00EC1C64">
        <w:t>contrôles</w:t>
      </w:r>
      <w:r w:rsidRPr="00EC1C64">
        <w:t xml:space="preserve"> (menu/interface)</w:t>
      </w:r>
    </w:p>
    <w:p w:rsidR="00AD1C1D" w:rsidRPr="00EC1C64" w:rsidRDefault="00AD1C1D" w:rsidP="00AD1C1D">
      <w:pPr>
        <w:pStyle w:val="Paragraphedeliste"/>
        <w:numPr>
          <w:ilvl w:val="0"/>
          <w:numId w:val="12"/>
        </w:numPr>
      </w:pPr>
      <w:r w:rsidRPr="00EC1C64">
        <w:t xml:space="preserve">Apparence des </w:t>
      </w:r>
      <w:r w:rsidR="00EC1C64" w:rsidRPr="00EC1C64">
        <w:t>données</w:t>
      </w:r>
      <w:r w:rsidRPr="00EC1C64">
        <w:t xml:space="preserve"> du jeu (</w:t>
      </w:r>
      <w:r w:rsidR="00EC1C64" w:rsidRPr="00EC1C64">
        <w:t>unités</w:t>
      </w:r>
      <w:r w:rsidRPr="00EC1C64">
        <w:t>/</w:t>
      </w:r>
      <w:r w:rsidR="00EC1C64" w:rsidRPr="00EC1C64">
        <w:t>décors</w:t>
      </w:r>
      <w:r w:rsidRPr="00EC1C64">
        <w:t>)</w:t>
      </w:r>
    </w:p>
    <w:p w:rsidR="00AD1C1D" w:rsidRPr="00EC1C64" w:rsidRDefault="00AD1C1D" w:rsidP="00AD1C1D">
      <w:pPr>
        <w:pStyle w:val="Paragraphedeliste"/>
        <w:numPr>
          <w:ilvl w:val="0"/>
          <w:numId w:val="12"/>
        </w:numPr>
      </w:pPr>
      <w:r w:rsidRPr="00EC1C64">
        <w:t>Histoire</w:t>
      </w:r>
    </w:p>
    <w:p w:rsidR="00AD1C1D" w:rsidRPr="00EC1C64" w:rsidRDefault="00EC1C64" w:rsidP="00DA5692">
      <w:pPr>
        <w:pStyle w:val="Titre1"/>
        <w:ind w:firstLine="720"/>
      </w:pPr>
      <w:bookmarkStart w:id="16" w:name="_Toc336780994"/>
      <w:r w:rsidRPr="00EC1C64">
        <w:t>Jouabilité</w:t>
      </w:r>
      <w:bookmarkEnd w:id="16"/>
    </w:p>
    <w:p w:rsidR="00AD1C1D" w:rsidRPr="00EC1C64" w:rsidRDefault="00AD1C1D" w:rsidP="00DA5692">
      <w:pPr>
        <w:pStyle w:val="Sous-titre"/>
        <w:ind w:firstLine="720"/>
      </w:pPr>
      <w:r w:rsidRPr="00EC1C64">
        <w:t>Dorian Roussel</w:t>
      </w:r>
    </w:p>
    <w:p w:rsidR="00AD1C1D" w:rsidRPr="00EC1C64" w:rsidRDefault="00AD1C1D" w:rsidP="00AD1C1D">
      <w:pPr>
        <w:pStyle w:val="Paragraphedeliste"/>
        <w:numPr>
          <w:ilvl w:val="0"/>
          <w:numId w:val="12"/>
        </w:numPr>
      </w:pPr>
      <w:r w:rsidRPr="00EC1C64">
        <w:t xml:space="preserve">Document de </w:t>
      </w:r>
      <w:r w:rsidR="00EC1C64" w:rsidRPr="00EC1C64">
        <w:t>détail</w:t>
      </w:r>
      <w:r w:rsidRPr="00EC1C64">
        <w:t xml:space="preserve"> de chaque classe</w:t>
      </w:r>
    </w:p>
    <w:p w:rsidR="00AD1C1D" w:rsidRPr="00EC1C64" w:rsidRDefault="00AD1C1D" w:rsidP="00AD1C1D">
      <w:pPr>
        <w:pStyle w:val="Paragraphedeliste"/>
        <w:numPr>
          <w:ilvl w:val="0"/>
          <w:numId w:val="12"/>
        </w:numPr>
      </w:pPr>
      <w:r w:rsidRPr="00EC1C64">
        <w:t>Equilibrage des classes</w:t>
      </w:r>
    </w:p>
    <w:p w:rsidR="00AD1C1D" w:rsidRPr="00EC1C64" w:rsidRDefault="00AD1C1D" w:rsidP="00DA5692">
      <w:pPr>
        <w:pStyle w:val="Titre1"/>
        <w:ind w:firstLine="720"/>
      </w:pPr>
      <w:bookmarkStart w:id="17" w:name="_Toc336780995"/>
      <w:r w:rsidRPr="00EC1C64">
        <w:lastRenderedPageBreak/>
        <w:t>Site internet</w:t>
      </w:r>
      <w:bookmarkEnd w:id="17"/>
    </w:p>
    <w:p w:rsidR="00AD1C1D" w:rsidRPr="00EC1C64" w:rsidRDefault="00AD1C1D" w:rsidP="00DA5692">
      <w:pPr>
        <w:pStyle w:val="Sous-titre"/>
        <w:ind w:firstLine="720"/>
      </w:pPr>
      <w:r w:rsidRPr="00EC1C64">
        <w:t>Thierry Berger</w:t>
      </w:r>
    </w:p>
    <w:p w:rsidR="00AD1C1D" w:rsidRPr="00EC1C64" w:rsidRDefault="00EC1C64" w:rsidP="00AD1C1D">
      <w:pPr>
        <w:pStyle w:val="Paragraphedeliste"/>
        <w:numPr>
          <w:ilvl w:val="0"/>
          <w:numId w:val="12"/>
        </w:numPr>
      </w:pPr>
      <w:r w:rsidRPr="00EC1C64">
        <w:t>Présentation</w:t>
      </w:r>
      <w:r w:rsidR="00AD1C1D" w:rsidRPr="00EC1C64">
        <w:t xml:space="preserve"> de chaque membre</w:t>
      </w:r>
    </w:p>
    <w:p w:rsidR="00AD1C1D" w:rsidRPr="00EC1C64" w:rsidRDefault="00EC1C64" w:rsidP="00AD1C1D">
      <w:pPr>
        <w:pStyle w:val="Paragraphedeliste"/>
        <w:numPr>
          <w:ilvl w:val="0"/>
          <w:numId w:val="12"/>
        </w:numPr>
      </w:pPr>
      <w:r w:rsidRPr="00EC1C64">
        <w:t>Présentation</w:t>
      </w:r>
      <w:r w:rsidR="00AD1C1D" w:rsidRPr="00EC1C64">
        <w:t xml:space="preserve"> du projet</w:t>
      </w:r>
    </w:p>
    <w:p w:rsidR="00AD1C1D" w:rsidRPr="00EC1C64" w:rsidRDefault="00AD1C1D" w:rsidP="00AD1C1D">
      <w:pPr>
        <w:pStyle w:val="Paragraphedeliste"/>
        <w:numPr>
          <w:ilvl w:val="0"/>
          <w:numId w:val="12"/>
        </w:numPr>
      </w:pPr>
      <w:r w:rsidRPr="00EC1C64">
        <w:t>Un article par semaine</w:t>
      </w:r>
    </w:p>
    <w:sectPr w:rsidR="00AD1C1D" w:rsidRPr="00EC1C64">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A1C" w:rsidRDefault="00801A1C">
      <w:pPr>
        <w:spacing w:after="0" w:line="240" w:lineRule="auto"/>
      </w:pPr>
      <w:r>
        <w:separator/>
      </w:r>
    </w:p>
  </w:endnote>
  <w:endnote w:type="continuationSeparator" w:id="0">
    <w:p w:rsidR="00801A1C" w:rsidRDefault="00801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Pieddepage"/>
    </w:pPr>
    <w:r>
      <w:ptab w:relativeTo="margin" w:alignment="right" w:leader="none"/>
    </w:r>
    <w:r>
      <w:fldChar w:fldCharType="begin"/>
    </w:r>
    <w:r>
      <w:instrText>PAGE</w:instrText>
    </w:r>
    <w:r>
      <w:fldChar w:fldCharType="separate"/>
    </w:r>
    <w:r w:rsidR="00F04887">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A1C" w:rsidRDefault="00801A1C">
      <w:pPr>
        <w:spacing w:after="0" w:line="240" w:lineRule="auto"/>
      </w:pPr>
      <w:r>
        <w:separator/>
      </w:r>
    </w:p>
  </w:footnote>
  <w:footnote w:type="continuationSeparator" w:id="0">
    <w:p w:rsidR="00801A1C" w:rsidRDefault="00801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551" w:rsidRDefault="003C4873">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09-29T00:00:00Z">
          <w:dateFormat w:val="dd/MM/yyyy"/>
          <w:lid w:val="fr-FR"/>
          <w:storeMappedDataAs w:val="dateTime"/>
          <w:calendar w:val="gregorian"/>
        </w:date>
      </w:sdtPr>
      <w:sdtEndPr/>
      <w:sdtContent>
        <w:r w:rsidR="00097E25">
          <w:t>29/09/2012</w:t>
        </w:r>
      </w:sdtContent>
    </w:sdt>
    <w:r>
      <w:rPr>
        <w:noProof/>
      </w:rPr>
      <mc:AlternateContent>
        <mc:Choice Requires="wps">
          <w:drawing>
            <wp:anchor distT="0" distB="0" distL="114300" distR="114300" simplePos="0" relativeHeight="251659264" behindDoc="0" locked="0" layoutInCell="1" allowOverlap="1" wp14:anchorId="2ABAD745" wp14:editId="5CE14024">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5440"/>
    <w:multiLevelType w:val="hybridMultilevel"/>
    <w:tmpl w:val="E1C0FD30"/>
    <w:lvl w:ilvl="0" w:tplc="2A241854">
      <w:start w:val="1"/>
      <w:numFmt w:val="bullet"/>
      <w:lvlText w:val="o"/>
      <w:lvlJc w:val="left"/>
      <w:pPr>
        <w:ind w:left="720" w:hanging="360"/>
      </w:pPr>
      <w:rPr>
        <w:rFonts w:ascii="Courier New" w:hAnsi="Courier New" w:cs="Courier New"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932C5"/>
    <w:multiLevelType w:val="multilevel"/>
    <w:tmpl w:val="FCC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965747"/>
    <w:multiLevelType w:val="hybridMultilevel"/>
    <w:tmpl w:val="16982A1A"/>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34AF67D3"/>
    <w:multiLevelType w:val="hybridMultilevel"/>
    <w:tmpl w:val="9DA09A68"/>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3B69F1"/>
    <w:multiLevelType w:val="multilevel"/>
    <w:tmpl w:val="25CE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91249"/>
    <w:multiLevelType w:val="hybridMultilevel"/>
    <w:tmpl w:val="78E6B2A2"/>
    <w:lvl w:ilvl="0" w:tplc="12B29B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C800B63"/>
    <w:multiLevelType w:val="hybridMultilevel"/>
    <w:tmpl w:val="012A21A0"/>
    <w:lvl w:ilvl="0" w:tplc="B5E0E864">
      <w:numFmt w:val="bullet"/>
      <w:lvlText w:val=""/>
      <w:lvlJc w:val="left"/>
      <w:pPr>
        <w:ind w:left="720" w:hanging="360"/>
      </w:pPr>
      <w:rPr>
        <w:rFonts w:ascii="Symbol" w:eastAsiaTheme="minorHAnsi" w:hAnsi="Symbol" w:cstheme="minorBidi" w:hint="default"/>
        <w:color w:val="FE8637"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D6E379B"/>
    <w:multiLevelType w:val="hybridMultilevel"/>
    <w:tmpl w:val="EC02C618"/>
    <w:lvl w:ilvl="0" w:tplc="B5E0E864">
      <w:numFmt w:val="bullet"/>
      <w:lvlText w:val=""/>
      <w:lvlJc w:val="left"/>
      <w:pPr>
        <w:ind w:left="1440" w:hanging="360"/>
      </w:pPr>
      <w:rPr>
        <w:rFonts w:ascii="Symbol" w:eastAsiaTheme="minorHAnsi" w:hAnsi="Symbol" w:cstheme="minorBidi" w:hint="default"/>
        <w:color w:val="FE8637" w:themeColor="accent1"/>
      </w:rPr>
    </w:lvl>
    <w:lvl w:ilvl="1" w:tplc="2A241854">
      <w:start w:val="1"/>
      <w:numFmt w:val="bullet"/>
      <w:lvlText w:val="o"/>
      <w:lvlJc w:val="left"/>
      <w:pPr>
        <w:ind w:left="2160" w:hanging="360"/>
      </w:pPr>
      <w:rPr>
        <w:rFonts w:ascii="Courier New" w:hAnsi="Courier New" w:cs="Courier New" w:hint="default"/>
        <w:color w:val="FE8637" w:themeColor="accent1"/>
      </w:rPr>
    </w:lvl>
    <w:lvl w:ilvl="2" w:tplc="040C0005">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5FA3481D"/>
    <w:multiLevelType w:val="hybridMultilevel"/>
    <w:tmpl w:val="9F16A5E2"/>
    <w:lvl w:ilvl="0" w:tplc="B5E0E864">
      <w:numFmt w:val="bullet"/>
      <w:lvlText w:val=""/>
      <w:lvlJc w:val="left"/>
      <w:pPr>
        <w:ind w:left="720" w:hanging="360"/>
      </w:pPr>
      <w:rPr>
        <w:rFonts w:ascii="Symbol" w:eastAsiaTheme="minorHAnsi" w:hAnsi="Symbol" w:cstheme="minorBidi" w:hint="default"/>
        <w:color w:val="FE8637" w:themeColor="accent1"/>
      </w:rPr>
    </w:lvl>
    <w:lvl w:ilvl="1" w:tplc="2A241854">
      <w:start w:val="1"/>
      <w:numFmt w:val="bullet"/>
      <w:lvlText w:val="o"/>
      <w:lvlJc w:val="left"/>
      <w:pPr>
        <w:ind w:left="1440" w:hanging="360"/>
      </w:pPr>
      <w:rPr>
        <w:rFonts w:ascii="Courier New" w:hAnsi="Courier New" w:cs="Courier New" w:hint="default"/>
        <w:color w:val="FE8637"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5F8356B"/>
    <w:multiLevelType w:val="multilevel"/>
    <w:tmpl w:val="FB2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631B97"/>
    <w:multiLevelType w:val="hybridMultilevel"/>
    <w:tmpl w:val="F798446C"/>
    <w:lvl w:ilvl="0" w:tplc="7D64E3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12"/>
  </w:num>
  <w:num w:numId="8">
    <w:abstractNumId w:val="1"/>
  </w:num>
  <w:num w:numId="9">
    <w:abstractNumId w:val="11"/>
  </w:num>
  <w:num w:numId="10">
    <w:abstractNumId w:val="6"/>
  </w:num>
  <w:num w:numId="11">
    <w:abstractNumId w:val="7"/>
  </w:num>
  <w:num w:numId="12">
    <w:abstractNumId w:val="9"/>
  </w:num>
  <w:num w:numId="13">
    <w:abstractNumId w:val="5"/>
  </w:num>
  <w:num w:numId="14">
    <w:abstractNumId w:val="8"/>
  </w:num>
  <w:num w:numId="15">
    <w:abstractNumId w:val="0"/>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28"/>
    <w:rsid w:val="00097E25"/>
    <w:rsid w:val="000D3EA8"/>
    <w:rsid w:val="00120287"/>
    <w:rsid w:val="00175D58"/>
    <w:rsid w:val="001C3E28"/>
    <w:rsid w:val="001E672F"/>
    <w:rsid w:val="001F1ED6"/>
    <w:rsid w:val="00244A30"/>
    <w:rsid w:val="002E5DDE"/>
    <w:rsid w:val="003C4873"/>
    <w:rsid w:val="003E4811"/>
    <w:rsid w:val="004112EC"/>
    <w:rsid w:val="00483A98"/>
    <w:rsid w:val="004C32FB"/>
    <w:rsid w:val="004E0A25"/>
    <w:rsid w:val="0055703F"/>
    <w:rsid w:val="005905C1"/>
    <w:rsid w:val="006066D3"/>
    <w:rsid w:val="00641E1C"/>
    <w:rsid w:val="006674AD"/>
    <w:rsid w:val="0074535A"/>
    <w:rsid w:val="007C1431"/>
    <w:rsid w:val="007C4876"/>
    <w:rsid w:val="007D16D5"/>
    <w:rsid w:val="007E0079"/>
    <w:rsid w:val="00801A1C"/>
    <w:rsid w:val="00832551"/>
    <w:rsid w:val="008B3271"/>
    <w:rsid w:val="00932E5A"/>
    <w:rsid w:val="009C573D"/>
    <w:rsid w:val="00A0159F"/>
    <w:rsid w:val="00A84AC2"/>
    <w:rsid w:val="00AD1C1D"/>
    <w:rsid w:val="00B63575"/>
    <w:rsid w:val="00BF7893"/>
    <w:rsid w:val="00C040D6"/>
    <w:rsid w:val="00C12AEF"/>
    <w:rsid w:val="00C204D0"/>
    <w:rsid w:val="00C25F20"/>
    <w:rsid w:val="00C72AF7"/>
    <w:rsid w:val="00D1056B"/>
    <w:rsid w:val="00DA2F79"/>
    <w:rsid w:val="00DA5692"/>
    <w:rsid w:val="00DD620A"/>
    <w:rsid w:val="00EC1C64"/>
    <w:rsid w:val="00F04887"/>
    <w:rsid w:val="00F21061"/>
    <w:rsid w:val="00F81D91"/>
    <w:rsid w:val="00F97E69"/>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 w:type="paragraph" w:styleId="En-ttedetabledesmatires">
    <w:name w:val="TOC Heading"/>
    <w:basedOn w:val="Titre1"/>
    <w:next w:val="Normal"/>
    <w:uiPriority w:val="39"/>
    <w:semiHidden/>
    <w:unhideWhenUsed/>
    <w:qFormat/>
    <w:rsid w:val="001F1ED6"/>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1F1ED6"/>
    <w:pPr>
      <w:spacing w:after="100"/>
    </w:pPr>
  </w:style>
  <w:style w:type="paragraph" w:styleId="TM2">
    <w:name w:val="toc 2"/>
    <w:basedOn w:val="Normal"/>
    <w:next w:val="Normal"/>
    <w:autoRedefine/>
    <w:uiPriority w:val="39"/>
    <w:unhideWhenUsed/>
    <w:qFormat/>
    <w:rsid w:val="001F1ED6"/>
    <w:pPr>
      <w:spacing w:after="100"/>
      <w:ind w:left="200"/>
    </w:pPr>
  </w:style>
  <w:style w:type="paragraph" w:styleId="TM3">
    <w:name w:val="toc 3"/>
    <w:basedOn w:val="Normal"/>
    <w:next w:val="Normal"/>
    <w:autoRedefine/>
    <w:uiPriority w:val="39"/>
    <w:unhideWhenUsed/>
    <w:qFormat/>
    <w:rsid w:val="001F1ED6"/>
    <w:pPr>
      <w:spacing w:after="100"/>
      <w:ind w:left="400"/>
    </w:pPr>
  </w:style>
  <w:style w:type="character" w:styleId="Lienhypertexte">
    <w:name w:val="Hyperlink"/>
    <w:basedOn w:val="Policepardfaut"/>
    <w:uiPriority w:val="99"/>
    <w:unhideWhenUsed/>
    <w:rsid w:val="001F1ED6"/>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Policepardfaut"/>
    <w:rsid w:val="00483A98"/>
  </w:style>
  <w:style w:type="paragraph" w:styleId="En-ttedetabledesmatires">
    <w:name w:val="TOC Heading"/>
    <w:basedOn w:val="Titre1"/>
    <w:next w:val="Normal"/>
    <w:uiPriority w:val="39"/>
    <w:semiHidden/>
    <w:unhideWhenUsed/>
    <w:qFormat/>
    <w:rsid w:val="001F1ED6"/>
    <w:pPr>
      <w:keepNext/>
      <w:keepLines/>
      <w:spacing w:before="480" w:after="0"/>
      <w:outlineLvl w:val="9"/>
    </w:pPr>
    <w:rPr>
      <w:rFonts w:eastAsiaTheme="majorEastAsia" w:cstheme="majorBidi"/>
      <w:b/>
      <w:bCs/>
      <w:smallCaps w:val="0"/>
      <w:color w:val="E65B01" w:themeColor="accent1" w:themeShade="BF"/>
      <w:spacing w:val="0"/>
      <w:sz w:val="28"/>
      <w:szCs w:val="28"/>
    </w:rPr>
  </w:style>
  <w:style w:type="paragraph" w:styleId="TM1">
    <w:name w:val="toc 1"/>
    <w:basedOn w:val="Normal"/>
    <w:next w:val="Normal"/>
    <w:autoRedefine/>
    <w:uiPriority w:val="39"/>
    <w:unhideWhenUsed/>
    <w:qFormat/>
    <w:rsid w:val="001F1ED6"/>
    <w:pPr>
      <w:spacing w:after="100"/>
    </w:pPr>
  </w:style>
  <w:style w:type="paragraph" w:styleId="TM2">
    <w:name w:val="toc 2"/>
    <w:basedOn w:val="Normal"/>
    <w:next w:val="Normal"/>
    <w:autoRedefine/>
    <w:uiPriority w:val="39"/>
    <w:unhideWhenUsed/>
    <w:qFormat/>
    <w:rsid w:val="001F1ED6"/>
    <w:pPr>
      <w:spacing w:after="100"/>
      <w:ind w:left="200"/>
    </w:pPr>
  </w:style>
  <w:style w:type="paragraph" w:styleId="TM3">
    <w:name w:val="toc 3"/>
    <w:basedOn w:val="Normal"/>
    <w:next w:val="Normal"/>
    <w:autoRedefine/>
    <w:uiPriority w:val="39"/>
    <w:unhideWhenUsed/>
    <w:qFormat/>
    <w:rsid w:val="001F1ED6"/>
    <w:pPr>
      <w:spacing w:after="100"/>
      <w:ind w:left="400"/>
    </w:pPr>
  </w:style>
  <w:style w:type="character" w:styleId="Lienhypertexte">
    <w:name w:val="Hyperlink"/>
    <w:basedOn w:val="Policepardfaut"/>
    <w:uiPriority w:val="99"/>
    <w:unhideWhenUsed/>
    <w:rsid w:val="001F1ED6"/>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498814">
      <w:bodyDiv w:val="1"/>
      <w:marLeft w:val="0"/>
      <w:marRight w:val="0"/>
      <w:marTop w:val="0"/>
      <w:marBottom w:val="0"/>
      <w:divBdr>
        <w:top w:val="none" w:sz="0" w:space="0" w:color="auto"/>
        <w:left w:val="none" w:sz="0" w:space="0" w:color="auto"/>
        <w:bottom w:val="none" w:sz="0" w:space="0" w:color="auto"/>
        <w:right w:val="none" w:sz="0" w:space="0" w:color="auto"/>
      </w:divBdr>
    </w:div>
    <w:div w:id="374081989">
      <w:bodyDiv w:val="1"/>
      <w:marLeft w:val="0"/>
      <w:marRight w:val="0"/>
      <w:marTop w:val="0"/>
      <w:marBottom w:val="0"/>
      <w:divBdr>
        <w:top w:val="none" w:sz="0" w:space="0" w:color="auto"/>
        <w:left w:val="none" w:sz="0" w:space="0" w:color="auto"/>
        <w:bottom w:val="none" w:sz="0" w:space="0" w:color="auto"/>
        <w:right w:val="none" w:sz="0" w:space="0" w:color="auto"/>
      </w:divBdr>
    </w:div>
    <w:div w:id="8760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ouard\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46"/>
    <w:rsid w:val="004A2D2D"/>
    <w:rsid w:val="00D52946"/>
    <w:rsid w:val="00D7066B"/>
    <w:rsid w:val="00E6239A"/>
    <w:rsid w:val="00EF721B"/>
    <w:rsid w:val="00F50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1"/>
    <w:qFormat/>
    <w:pPr>
      <w:spacing w:before="360" w:after="40"/>
      <w:outlineLvl w:val="0"/>
    </w:pPr>
    <w:rPr>
      <w:rFonts w:asciiTheme="majorHAnsi" w:eastAsiaTheme="minorHAnsi" w:hAnsiTheme="majorHAnsi"/>
      <w:smallCaps/>
      <w:color w:val="17365D" w:themeColor="text2" w:themeShade="BF"/>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eastAsiaTheme="minorHAnsi" w:hAnsiTheme="majorHAnsi"/>
      <w:color w:val="17365D"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68EEFBCD1F4441C8281C3DF7B89B6A7">
    <w:name w:val="368EEFBCD1F4441C8281C3DF7B89B6A7"/>
  </w:style>
  <w:style w:type="paragraph" w:customStyle="1" w:styleId="D8AC659DCC484DAD801E3AC80903C198">
    <w:name w:val="D8AC659DCC484DAD801E3AC80903C198"/>
  </w:style>
  <w:style w:type="character" w:customStyle="1" w:styleId="Titre1Car">
    <w:name w:val="Titre 1 Car"/>
    <w:basedOn w:val="Policepardfaut"/>
    <w:link w:val="Titre1"/>
    <w:uiPriority w:val="1"/>
    <w:rPr>
      <w:rFonts w:asciiTheme="majorHAnsi" w:eastAsiaTheme="minorHAnsi" w:hAnsiTheme="majorHAnsi"/>
      <w:smallCaps/>
      <w:color w:val="17365D"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17365D" w:themeColor="text2" w:themeShade="BF"/>
      <w:sz w:val="28"/>
      <w:szCs w:val="28"/>
    </w:rPr>
  </w:style>
  <w:style w:type="paragraph" w:customStyle="1" w:styleId="655D28E736D24B3DA09C4BCCFA03C878">
    <w:name w:val="655D28E736D24B3DA09C4BCCFA03C878"/>
  </w:style>
  <w:style w:type="paragraph" w:customStyle="1" w:styleId="592AE14178424B66B793D6DD0616B7E0">
    <w:name w:val="592AE14178424B66B793D6DD0616B7E0"/>
  </w:style>
  <w:style w:type="paragraph" w:customStyle="1" w:styleId="217DC0AC8D6140A6870444A2C8033E06">
    <w:name w:val="217DC0AC8D6140A6870444A2C8033E06"/>
  </w:style>
  <w:style w:type="paragraph" w:customStyle="1" w:styleId="8B100BD12CAD4F0E9166494F6F09B7B4">
    <w:name w:val="8B100BD12CAD4F0E9166494F6F09B7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2012-09-29T00:00:00</PublishDate>
  <Abstract>Ce document a pour but de présenter et définir les besoins et les solutions du projet CODE-A.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10EF7DD5-8793-4D0F-955A-C09CC790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212</TotalTime>
  <Pages>7</Pages>
  <Words>1152</Words>
  <Characters>6340</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CODE-A</vt:lpstr>
      <vt:lpstr/>
    </vt:vector>
  </TitlesOfParts>
  <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CODE-A</dc:title>
  <dc:subject>Cahier des charges</dc:subject>
  <dc:creator>Edouard Brunvarlet</dc:creator>
  <cp:lastModifiedBy>Jebik</cp:lastModifiedBy>
  <cp:revision>17</cp:revision>
  <dcterms:created xsi:type="dcterms:W3CDTF">2012-09-29T14:40:00Z</dcterms:created>
  <dcterms:modified xsi:type="dcterms:W3CDTF">2012-10-01T14:59:00Z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